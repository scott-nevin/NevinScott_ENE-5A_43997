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6CC" w:rsidRDefault="00FE4229" w:rsidP="00B926CC">
      <w:pPr>
        <w:pStyle w:val="Picture"/>
      </w:pPr>
      <w:r>
        <w:rPr>
          <w:noProof/>
        </w:rPr>
        <w:drawing>
          <wp:inline distT="0" distB="0" distL="0" distR="0">
            <wp:extent cx="1658620" cy="553085"/>
            <wp:effectExtent l="0" t="0" r="0" b="0"/>
            <wp:docPr id="1" name="Picture 1" descr="PLTW_M_L_4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TW_M_L_4C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6CC" w:rsidRDefault="00B926CC" w:rsidP="00B926CC">
      <w:pPr>
        <w:pStyle w:val="Picture"/>
        <w:rPr>
          <w:sz w:val="14"/>
          <w:szCs w:val="1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76"/>
      </w:tblGrid>
      <w:tr w:rsidR="00B926CC" w:rsidTr="00B926CC">
        <w:trPr>
          <w:trHeight w:val="640"/>
        </w:trPr>
        <w:tc>
          <w:tcPr>
            <w:tcW w:w="957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B926CC" w:rsidRDefault="00B926CC">
            <w:pPr>
              <w:tabs>
                <w:tab w:val="left" w:pos="2880"/>
              </w:tabs>
              <w:spacing w:before="100"/>
              <w:rPr>
                <w:b/>
                <w:color w:val="002B52"/>
                <w:sz w:val="48"/>
                <w:szCs w:val="48"/>
              </w:rPr>
            </w:pPr>
            <w:r>
              <w:rPr>
                <w:b/>
                <w:color w:val="002B52"/>
                <w:sz w:val="48"/>
                <w:szCs w:val="48"/>
              </w:rPr>
              <w:t>Activity 1.1.2 Simple Machines Practice Problems</w:t>
            </w:r>
          </w:p>
        </w:tc>
      </w:tr>
    </w:tbl>
    <w:p w:rsidR="00A24F42" w:rsidRPr="00A24F42" w:rsidRDefault="00A24F42" w:rsidP="00A24F42">
      <w:pPr>
        <w:pStyle w:val="ActivitySection"/>
        <w:tabs>
          <w:tab w:val="left" w:pos="6488"/>
        </w:tabs>
        <w:spacing w:before="0"/>
        <w:rPr>
          <w:sz w:val="24"/>
          <w:szCs w:val="24"/>
        </w:rPr>
      </w:pPr>
      <w:bookmarkStart w:id="0" w:name="OLE_LINK1"/>
      <w:bookmarkStart w:id="1" w:name="OLE_LINK2"/>
    </w:p>
    <w:p w:rsidR="00767CA2" w:rsidRDefault="00CB4243">
      <w:pPr>
        <w:pStyle w:val="ActivitySection"/>
        <w:tabs>
          <w:tab w:val="left" w:pos="6488"/>
        </w:tabs>
      </w:pPr>
      <w:r>
        <w:t>Procedur</w:t>
      </w:r>
      <w:r w:rsidRPr="00961790">
        <w:t>e</w:t>
      </w:r>
      <w:r w:rsidR="00445683">
        <w:t xml:space="preserve">  </w:t>
      </w:r>
    </w:p>
    <w:p w:rsidR="00B2356E" w:rsidRDefault="007508AE" w:rsidP="009D7716">
      <w:pPr>
        <w:pStyle w:val="ActivityBody"/>
      </w:pPr>
      <w:r>
        <w:t>Answer the following questions</w:t>
      </w:r>
      <w:r w:rsidR="00D7260C">
        <w:t xml:space="preserve"> regarding simple machine systems</w:t>
      </w:r>
      <w:r>
        <w:t xml:space="preserve">. </w:t>
      </w:r>
      <w:r w:rsidR="00D7260C">
        <w:t xml:space="preserve">Each question requires proper </w:t>
      </w:r>
      <w:r w:rsidR="00E0139C">
        <w:t>illustration</w:t>
      </w:r>
      <w:r w:rsidR="007C500E">
        <w:t xml:space="preserve"> </w:t>
      </w:r>
      <w:r w:rsidR="00D7260C">
        <w:t>and annotation</w:t>
      </w:r>
      <w:r w:rsidR="007D26E7">
        <w:t>,</w:t>
      </w:r>
      <w:r w:rsidR="00D7260C">
        <w:t xml:space="preserve"> including </w:t>
      </w:r>
      <w:r w:rsidR="001B6502">
        <w:t>label</w:t>
      </w:r>
      <w:r w:rsidR="00D7260C">
        <w:t>ing</w:t>
      </w:r>
      <w:r w:rsidR="001B6502">
        <w:t xml:space="preserve"> </w:t>
      </w:r>
      <w:r w:rsidR="00D7260C">
        <w:t xml:space="preserve">of </w:t>
      </w:r>
      <w:r w:rsidR="001B6502">
        <w:t xml:space="preserve">forces, distances, </w:t>
      </w:r>
      <w:r w:rsidR="00D7260C">
        <w:t xml:space="preserve">direction, </w:t>
      </w:r>
      <w:r w:rsidR="001B6502">
        <w:t xml:space="preserve">and </w:t>
      </w:r>
      <w:r w:rsidR="00D7260C">
        <w:t>unknown</w:t>
      </w:r>
      <w:r w:rsidR="001B6502">
        <w:t xml:space="preserve"> values. </w:t>
      </w:r>
      <w:r w:rsidR="00D7260C">
        <w:t>Illustrations should consist of ba</w:t>
      </w:r>
      <w:r w:rsidR="00FF2EF8">
        <w:t xml:space="preserve">sic simple machine </w:t>
      </w:r>
      <w:r w:rsidR="00D7260C">
        <w:t>function</w:t>
      </w:r>
      <w:r w:rsidR="008C00EA">
        <w:t>al</w:t>
      </w:r>
      <w:r w:rsidR="00D7260C">
        <w:t xml:space="preserve"> sketches </w:t>
      </w:r>
      <w:r w:rsidR="00FF2EF8">
        <w:t xml:space="preserve">rather than </w:t>
      </w:r>
      <w:r w:rsidR="00D7260C">
        <w:t>realistic pictorials</w:t>
      </w:r>
      <w:r w:rsidR="00FF2EF8">
        <w:t>.</w:t>
      </w:r>
      <w:r w:rsidR="007C500E">
        <w:t xml:space="preserve"> </w:t>
      </w:r>
      <w:r>
        <w:t xml:space="preserve">Be sure to </w:t>
      </w:r>
      <w:r w:rsidR="00D7260C">
        <w:t xml:space="preserve">document all </w:t>
      </w:r>
      <w:r w:rsidR="00E0139C">
        <w:t xml:space="preserve">solution </w:t>
      </w:r>
      <w:r>
        <w:t xml:space="preserve">steps and </w:t>
      </w:r>
      <w:r w:rsidR="00D7260C">
        <w:t xml:space="preserve">proper </w:t>
      </w:r>
      <w:r>
        <w:t>units</w:t>
      </w:r>
      <w:r w:rsidR="00E0139C">
        <w:t>.</w:t>
      </w:r>
      <w:r w:rsidR="00445683">
        <w:t xml:space="preserve">  All measured values contain three (3) significant digits.</w:t>
      </w:r>
    </w:p>
    <w:p w:rsidR="00C92701" w:rsidRDefault="00C92701" w:rsidP="009D7716">
      <w:pPr>
        <w:pStyle w:val="ActivityBody"/>
      </w:pPr>
    </w:p>
    <w:p w:rsidR="00C92701" w:rsidRDefault="002F32F2" w:rsidP="009D7716">
      <w:pPr>
        <w:pStyle w:val="ActivityBody"/>
      </w:pPr>
      <w:r>
        <w:t>All problem calculations should assume</w:t>
      </w:r>
      <w:r w:rsidR="008C00EA">
        <w:t xml:space="preserve"> </w:t>
      </w:r>
      <w:r w:rsidR="00817FC6">
        <w:t>ideal conditions and no friction loss</w:t>
      </w:r>
      <w:r w:rsidR="00CF6CF2">
        <w:t>.</w:t>
      </w:r>
    </w:p>
    <w:bookmarkEnd w:id="0"/>
    <w:bookmarkEnd w:id="1"/>
    <w:p w:rsidR="006B5B91" w:rsidRPr="00704E0A" w:rsidRDefault="006B5B91" w:rsidP="00704E0A"/>
    <w:p w:rsidR="008F2F5E" w:rsidRDefault="002260B3" w:rsidP="002260B3">
      <w:pPr>
        <w:pStyle w:val="ActivitySubHeading"/>
      </w:pPr>
      <w:r>
        <w:t xml:space="preserve">Simple Machines </w:t>
      </w:r>
      <w:r w:rsidR="00E64B95">
        <w:t>–</w:t>
      </w:r>
      <w:r w:rsidR="00214B71">
        <w:t xml:space="preserve"> Lever</w:t>
      </w:r>
    </w:p>
    <w:p w:rsidR="006D1245" w:rsidRPr="002F32F2" w:rsidRDefault="006A71B1" w:rsidP="002F32F2">
      <w:pPr>
        <w:pStyle w:val="ActivityBody"/>
      </w:pPr>
      <w:r w:rsidRPr="002F32F2">
        <w:t>A first class lever</w:t>
      </w:r>
      <w:r w:rsidR="003C67B5">
        <w:t xml:space="preserve"> </w:t>
      </w:r>
      <w:r w:rsidR="002F32F2" w:rsidRPr="002F32F2">
        <w:t xml:space="preserve">in static equilibrium </w:t>
      </w:r>
      <w:r w:rsidR="003C67B5">
        <w:t>has a 50lb resistance force</w:t>
      </w:r>
      <w:r w:rsidR="002F32F2">
        <w:t xml:space="preserve"> </w:t>
      </w:r>
      <w:r w:rsidR="002F32F2" w:rsidRPr="002F32F2">
        <w:t>and</w:t>
      </w:r>
      <w:r w:rsidR="003C67B5">
        <w:t xml:space="preserve"> 15lb </w:t>
      </w:r>
      <w:r w:rsidR="00713A89" w:rsidRPr="002F32F2">
        <w:t>effort force</w:t>
      </w:r>
      <w:r w:rsidR="002F32F2" w:rsidRPr="002F32F2">
        <w:t>.</w:t>
      </w:r>
      <w:r w:rsidR="00713A89" w:rsidRPr="002F32F2">
        <w:t xml:space="preserve"> </w:t>
      </w:r>
      <w:r w:rsidR="003C67B5">
        <w:t>T</w:t>
      </w:r>
      <w:r w:rsidR="00366336">
        <w:t>he lever</w:t>
      </w:r>
      <w:r w:rsidR="007D26E7">
        <w:t>’</w:t>
      </w:r>
      <w:r w:rsidR="00EF4689">
        <w:t>s</w:t>
      </w:r>
      <w:r w:rsidR="00366336">
        <w:t xml:space="preserve"> effort force is located 4 </w:t>
      </w:r>
      <w:proofErr w:type="spellStart"/>
      <w:r w:rsidR="00366336">
        <w:t>ft</w:t>
      </w:r>
      <w:proofErr w:type="spellEnd"/>
      <w:r w:rsidR="00366336">
        <w:t xml:space="preserve"> from</w:t>
      </w:r>
      <w:r w:rsidR="003C67B5">
        <w:t xml:space="preserve"> </w:t>
      </w:r>
      <w:r w:rsidR="00366336">
        <w:t>the fulcrum</w:t>
      </w:r>
      <w:r w:rsidR="003C67B5">
        <w:t>.</w:t>
      </w:r>
    </w:p>
    <w:p w:rsidR="00342A05" w:rsidRPr="00342A05" w:rsidRDefault="00342A05" w:rsidP="00342A05">
      <w:pPr>
        <w:pStyle w:val="ActivityBody"/>
      </w:pPr>
    </w:p>
    <w:p w:rsidR="00FE7E93" w:rsidRDefault="0090716C" w:rsidP="00FE7E93">
      <w:pPr>
        <w:pStyle w:val="ActivityNumbers"/>
      </w:pPr>
      <w:r>
        <w:t xml:space="preserve">Sketch </w:t>
      </w:r>
      <w:r w:rsidR="003C67B5">
        <w:t>and annotate the lever system</w:t>
      </w:r>
      <w:r w:rsidR="00F87DB4">
        <w:t xml:space="preserve"> described above</w:t>
      </w:r>
      <w:r w:rsidR="00FE7E93"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2F579E" w:rsidTr="00181F7B">
        <w:tc>
          <w:tcPr>
            <w:tcW w:w="5000" w:type="pct"/>
          </w:tcPr>
          <w:p w:rsidR="002F579E" w:rsidRDefault="002F579E" w:rsidP="00704E0A">
            <w:pPr>
              <w:pStyle w:val="ActivityBody"/>
            </w:pPr>
          </w:p>
          <w:p w:rsidR="002F579E" w:rsidRDefault="002F579E" w:rsidP="00704E0A">
            <w:pPr>
              <w:pStyle w:val="ActivityBody"/>
            </w:pPr>
          </w:p>
          <w:p w:rsidR="002F579E" w:rsidRDefault="002F579E" w:rsidP="00704E0A">
            <w:pPr>
              <w:pStyle w:val="ActivityBody"/>
            </w:pPr>
          </w:p>
          <w:p w:rsidR="002F579E" w:rsidRDefault="002F579E" w:rsidP="00704E0A">
            <w:pPr>
              <w:pStyle w:val="ActivityBody"/>
            </w:pPr>
          </w:p>
          <w:p w:rsidR="002F579E" w:rsidRDefault="002F579E" w:rsidP="00181F7B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</w:tr>
    </w:tbl>
    <w:p w:rsidR="003835B0" w:rsidRPr="008C07A6" w:rsidRDefault="003835B0" w:rsidP="008C07A6"/>
    <w:p w:rsidR="003835B0" w:rsidRDefault="003835B0" w:rsidP="003835B0">
      <w:pPr>
        <w:pStyle w:val="ActivityNumbers"/>
      </w:pPr>
      <w:r w:rsidRPr="006D1245">
        <w:t xml:space="preserve">What is the </w:t>
      </w:r>
      <w:r w:rsidR="00CD524F">
        <w:t xml:space="preserve">actual </w:t>
      </w:r>
      <w:r w:rsidRPr="006D1245">
        <w:t>mechanical advantage</w:t>
      </w:r>
      <w:r w:rsidR="002F32F2">
        <w:t xml:space="preserve"> of the system</w:t>
      </w:r>
      <w:r w:rsidRPr="006D1245">
        <w:t xml:space="preserve">?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4788"/>
        <w:gridCol w:w="2394"/>
      </w:tblGrid>
      <w:tr w:rsidR="003835B0" w:rsidTr="00181F7B">
        <w:tc>
          <w:tcPr>
            <w:tcW w:w="1250" w:type="pct"/>
          </w:tcPr>
          <w:p w:rsidR="003835B0" w:rsidRDefault="003835B0" w:rsidP="00704E0A">
            <w:pPr>
              <w:pStyle w:val="ActivityBody"/>
            </w:pPr>
            <w:r>
              <w:t>Formula</w:t>
            </w:r>
          </w:p>
        </w:tc>
        <w:tc>
          <w:tcPr>
            <w:tcW w:w="2500" w:type="pct"/>
          </w:tcPr>
          <w:p w:rsidR="003835B0" w:rsidRDefault="003835B0" w:rsidP="00704E0A">
            <w:pPr>
              <w:pStyle w:val="ActivityBody"/>
            </w:pPr>
            <w:r>
              <w:t>Substitute / Solve</w:t>
            </w:r>
          </w:p>
        </w:tc>
        <w:tc>
          <w:tcPr>
            <w:tcW w:w="1250" w:type="pct"/>
          </w:tcPr>
          <w:p w:rsidR="003835B0" w:rsidRDefault="003835B0" w:rsidP="00704E0A">
            <w:pPr>
              <w:pStyle w:val="ActivityBody"/>
            </w:pPr>
            <w:r>
              <w:t>Final Answer</w:t>
            </w:r>
          </w:p>
        </w:tc>
      </w:tr>
      <w:tr w:rsidR="003835B0" w:rsidTr="00181F7B">
        <w:tc>
          <w:tcPr>
            <w:tcW w:w="1250" w:type="pct"/>
          </w:tcPr>
          <w:p w:rsidR="003835B0" w:rsidRDefault="003835B0" w:rsidP="00181F7B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  <w:tc>
          <w:tcPr>
            <w:tcW w:w="2500" w:type="pct"/>
          </w:tcPr>
          <w:p w:rsidR="003835B0" w:rsidRDefault="003835B0" w:rsidP="00704E0A">
            <w:pPr>
              <w:pStyle w:val="ActivityBody"/>
            </w:pPr>
          </w:p>
          <w:p w:rsidR="003835B0" w:rsidRDefault="003835B0" w:rsidP="00704E0A">
            <w:pPr>
              <w:pStyle w:val="ActivityBody"/>
            </w:pPr>
          </w:p>
          <w:p w:rsidR="003835B0" w:rsidRDefault="003835B0" w:rsidP="00181F7B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  <w:tc>
          <w:tcPr>
            <w:tcW w:w="1250" w:type="pct"/>
          </w:tcPr>
          <w:p w:rsidR="003835B0" w:rsidRDefault="003835B0" w:rsidP="00181F7B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</w:tr>
    </w:tbl>
    <w:p w:rsidR="006632FB" w:rsidRDefault="006632FB" w:rsidP="006632FB">
      <w:pPr>
        <w:pStyle w:val="ActivityNumbers"/>
        <w:numPr>
          <w:ilvl w:val="0"/>
          <w:numId w:val="0"/>
        </w:numPr>
        <w:ind w:left="480" w:hanging="360"/>
      </w:pPr>
    </w:p>
    <w:p w:rsidR="00C34E1F" w:rsidRPr="006D1245" w:rsidRDefault="00011352" w:rsidP="00C34E1F">
      <w:pPr>
        <w:pStyle w:val="ActivityNumbers"/>
      </w:pPr>
      <w:r>
        <w:t>Using static equilibrium calculations, calculate the</w:t>
      </w:r>
      <w:r w:rsidRPr="006D1245">
        <w:t xml:space="preserve"> length from the fulcrum to the resistance</w:t>
      </w:r>
      <w:r>
        <w:t xml:space="preserve"> force.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4788"/>
        <w:gridCol w:w="2394"/>
      </w:tblGrid>
      <w:tr w:rsidR="00C34E1F" w:rsidTr="00181F7B">
        <w:tc>
          <w:tcPr>
            <w:tcW w:w="1250" w:type="pct"/>
          </w:tcPr>
          <w:p w:rsidR="00C34E1F" w:rsidRDefault="00C34E1F" w:rsidP="00704E0A">
            <w:pPr>
              <w:pStyle w:val="ActivityBody"/>
            </w:pPr>
            <w:r>
              <w:t>Formula</w:t>
            </w:r>
          </w:p>
        </w:tc>
        <w:tc>
          <w:tcPr>
            <w:tcW w:w="2500" w:type="pct"/>
          </w:tcPr>
          <w:p w:rsidR="00C34E1F" w:rsidRDefault="00C34E1F" w:rsidP="00704E0A">
            <w:pPr>
              <w:pStyle w:val="ActivityBody"/>
            </w:pPr>
            <w:r>
              <w:t>Substitute / Solve</w:t>
            </w:r>
          </w:p>
        </w:tc>
        <w:tc>
          <w:tcPr>
            <w:tcW w:w="1250" w:type="pct"/>
          </w:tcPr>
          <w:p w:rsidR="00C34E1F" w:rsidRDefault="00C34E1F" w:rsidP="00704E0A">
            <w:pPr>
              <w:pStyle w:val="ActivityBody"/>
            </w:pPr>
            <w:r>
              <w:t>Final Answer</w:t>
            </w:r>
          </w:p>
        </w:tc>
      </w:tr>
      <w:tr w:rsidR="00C34E1F" w:rsidTr="00181F7B">
        <w:tc>
          <w:tcPr>
            <w:tcW w:w="1250" w:type="pct"/>
          </w:tcPr>
          <w:p w:rsidR="00C34E1F" w:rsidRDefault="00C34E1F" w:rsidP="00181F7B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  <w:tc>
          <w:tcPr>
            <w:tcW w:w="2500" w:type="pct"/>
          </w:tcPr>
          <w:p w:rsidR="00C34E1F" w:rsidRDefault="00C34E1F" w:rsidP="00704E0A">
            <w:pPr>
              <w:pStyle w:val="ActivityBody"/>
            </w:pPr>
          </w:p>
          <w:p w:rsidR="00C34E1F" w:rsidRDefault="00C34E1F" w:rsidP="00704E0A">
            <w:pPr>
              <w:pStyle w:val="ActivityBody"/>
            </w:pPr>
          </w:p>
          <w:p w:rsidR="00C34E1F" w:rsidRDefault="00C34E1F" w:rsidP="00181F7B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  <w:tc>
          <w:tcPr>
            <w:tcW w:w="1250" w:type="pct"/>
          </w:tcPr>
          <w:p w:rsidR="00C34E1F" w:rsidRDefault="00C34E1F" w:rsidP="00181F7B">
            <w:pPr>
              <w:pStyle w:val="ActivityNumbers"/>
              <w:numPr>
                <w:ilvl w:val="0"/>
                <w:numId w:val="0"/>
              </w:numPr>
              <w:jc w:val="center"/>
            </w:pPr>
          </w:p>
          <w:p w:rsidR="00EF4689" w:rsidRDefault="00EF4689" w:rsidP="00181F7B">
            <w:pPr>
              <w:pStyle w:val="ActivityNumbers"/>
              <w:numPr>
                <w:ilvl w:val="0"/>
                <w:numId w:val="0"/>
              </w:numPr>
              <w:jc w:val="center"/>
            </w:pPr>
          </w:p>
          <w:p w:rsidR="00EF4689" w:rsidRDefault="00EF4689" w:rsidP="00181F7B">
            <w:pPr>
              <w:pStyle w:val="ActivityNumbers"/>
              <w:numPr>
                <w:ilvl w:val="0"/>
                <w:numId w:val="0"/>
              </w:numPr>
            </w:pPr>
          </w:p>
        </w:tc>
      </w:tr>
    </w:tbl>
    <w:p w:rsidR="007458B3" w:rsidRDefault="002F579E" w:rsidP="00342A05">
      <w:pPr>
        <w:pStyle w:val="ActivityBody"/>
      </w:pPr>
      <w:r w:rsidRPr="00342A05">
        <w:lastRenderedPageBreak/>
        <w:t>A wheel</w:t>
      </w:r>
      <w:r w:rsidR="002F7FF7">
        <w:t xml:space="preserve"> </w:t>
      </w:r>
      <w:r w:rsidRPr="00342A05">
        <w:t xml:space="preserve">barrow </w:t>
      </w:r>
      <w:r w:rsidR="003840D7">
        <w:t xml:space="preserve">is used to lift a </w:t>
      </w:r>
      <w:r w:rsidR="003C318B" w:rsidRPr="00342A05">
        <w:t xml:space="preserve">200 </w:t>
      </w:r>
      <w:proofErr w:type="spellStart"/>
      <w:r w:rsidR="003C318B" w:rsidRPr="00342A05">
        <w:t>lb</w:t>
      </w:r>
      <w:proofErr w:type="spellEnd"/>
      <w:r w:rsidR="003840D7">
        <w:t xml:space="preserve"> load</w:t>
      </w:r>
      <w:r w:rsidR="003C318B" w:rsidRPr="00342A05">
        <w:t xml:space="preserve">. </w:t>
      </w:r>
      <w:r w:rsidR="00956A64" w:rsidRPr="00342A05">
        <w:t xml:space="preserve">The length from the wheel axle to the center of the load is 2 ft. The length from the wheel </w:t>
      </w:r>
      <w:r w:rsidR="0013344E">
        <w:t xml:space="preserve">and </w:t>
      </w:r>
      <w:r w:rsidR="00956A64" w:rsidRPr="00342A05">
        <w:t>axle</w:t>
      </w:r>
      <w:r w:rsidR="00D42640">
        <w:t xml:space="preserve"> to the effort</w:t>
      </w:r>
      <w:r w:rsidR="00956A64" w:rsidRPr="00342A05">
        <w:t xml:space="preserve"> is 5 ft. </w:t>
      </w:r>
    </w:p>
    <w:p w:rsidR="003C318B" w:rsidRPr="00342A05" w:rsidRDefault="003C318B" w:rsidP="00342A05">
      <w:pPr>
        <w:pStyle w:val="ActivityBody"/>
      </w:pPr>
    </w:p>
    <w:p w:rsidR="00342A05" w:rsidRDefault="003C318B" w:rsidP="003C318B">
      <w:pPr>
        <w:pStyle w:val="ActivityNumbers"/>
      </w:pPr>
      <w:r>
        <w:t>Illustrate and annotate the lever system</w:t>
      </w:r>
      <w:r w:rsidR="00F87DB4">
        <w:t xml:space="preserve"> described above</w:t>
      </w:r>
      <w: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C34E1F" w:rsidTr="00181F7B">
        <w:tc>
          <w:tcPr>
            <w:tcW w:w="5000" w:type="pct"/>
          </w:tcPr>
          <w:p w:rsidR="00C34E1F" w:rsidRPr="009A41B2" w:rsidRDefault="00C34E1F" w:rsidP="009A41B2">
            <w:pPr>
              <w:pStyle w:val="ActivityBody"/>
            </w:pPr>
          </w:p>
          <w:p w:rsidR="00C34E1F" w:rsidRPr="009A41B2" w:rsidRDefault="00C34E1F" w:rsidP="009A41B2">
            <w:pPr>
              <w:pStyle w:val="ActivityBody"/>
            </w:pPr>
          </w:p>
          <w:p w:rsidR="00C34E1F" w:rsidRPr="009A41B2" w:rsidRDefault="00C34E1F" w:rsidP="009A41B2">
            <w:pPr>
              <w:pStyle w:val="ActivityBody"/>
            </w:pPr>
          </w:p>
          <w:p w:rsidR="00C34E1F" w:rsidRDefault="00C34E1F" w:rsidP="009A41B2">
            <w:pPr>
              <w:pStyle w:val="ActivityBody"/>
            </w:pPr>
          </w:p>
          <w:p w:rsidR="00C34E1F" w:rsidRPr="009A41B2" w:rsidRDefault="00C34E1F" w:rsidP="009A41B2"/>
        </w:tc>
      </w:tr>
    </w:tbl>
    <w:p w:rsidR="00C34E1F" w:rsidRPr="008C07A6" w:rsidRDefault="00C34E1F" w:rsidP="008C07A6"/>
    <w:p w:rsidR="00C34E1F" w:rsidRDefault="00C34E1F" w:rsidP="00C34E1F">
      <w:pPr>
        <w:pStyle w:val="ActivityNumbers"/>
      </w:pPr>
      <w:r w:rsidRPr="006D1245">
        <w:t>What is the</w:t>
      </w:r>
      <w:r w:rsidR="00A7486E">
        <w:t xml:space="preserve"> ideal</w:t>
      </w:r>
      <w:r w:rsidRPr="006D1245">
        <w:t xml:space="preserve"> mechanical advantage</w:t>
      </w:r>
      <w:r w:rsidR="00A7486E">
        <w:t xml:space="preserve"> of the system</w:t>
      </w:r>
      <w:r w:rsidRPr="006D1245">
        <w:t xml:space="preserve">?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4788"/>
        <w:gridCol w:w="2394"/>
      </w:tblGrid>
      <w:tr w:rsidR="00C34E1F" w:rsidTr="00181F7B">
        <w:tc>
          <w:tcPr>
            <w:tcW w:w="1250" w:type="pct"/>
          </w:tcPr>
          <w:p w:rsidR="00C34E1F" w:rsidRDefault="00C34E1F" w:rsidP="00704E0A">
            <w:pPr>
              <w:pStyle w:val="ActivityBody"/>
            </w:pPr>
            <w:r>
              <w:t>Formula</w:t>
            </w:r>
          </w:p>
        </w:tc>
        <w:tc>
          <w:tcPr>
            <w:tcW w:w="2500" w:type="pct"/>
          </w:tcPr>
          <w:p w:rsidR="00C34E1F" w:rsidRDefault="00C34E1F" w:rsidP="00704E0A">
            <w:pPr>
              <w:pStyle w:val="ActivityBody"/>
            </w:pPr>
            <w:r>
              <w:t>Substitute / Solve</w:t>
            </w:r>
          </w:p>
        </w:tc>
        <w:tc>
          <w:tcPr>
            <w:tcW w:w="1250" w:type="pct"/>
          </w:tcPr>
          <w:p w:rsidR="00C34E1F" w:rsidRDefault="00C34E1F" w:rsidP="00704E0A">
            <w:pPr>
              <w:pStyle w:val="ActivityBody"/>
            </w:pPr>
            <w:r>
              <w:t>Final Answer</w:t>
            </w:r>
          </w:p>
        </w:tc>
      </w:tr>
      <w:tr w:rsidR="00C34E1F" w:rsidTr="00181F7B">
        <w:tc>
          <w:tcPr>
            <w:tcW w:w="1250" w:type="pct"/>
          </w:tcPr>
          <w:p w:rsidR="00C34E1F" w:rsidRDefault="00C34E1F" w:rsidP="00181F7B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  <w:tc>
          <w:tcPr>
            <w:tcW w:w="2500" w:type="pct"/>
          </w:tcPr>
          <w:p w:rsidR="00C34E1F" w:rsidRDefault="00C34E1F" w:rsidP="00704E0A">
            <w:pPr>
              <w:pStyle w:val="ActivityBody"/>
            </w:pPr>
          </w:p>
          <w:p w:rsidR="00C34E1F" w:rsidRDefault="00C34E1F" w:rsidP="00704E0A">
            <w:pPr>
              <w:pStyle w:val="ActivityBody"/>
            </w:pPr>
          </w:p>
          <w:p w:rsidR="00C34E1F" w:rsidRDefault="00C34E1F" w:rsidP="00181F7B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  <w:tc>
          <w:tcPr>
            <w:tcW w:w="1250" w:type="pct"/>
          </w:tcPr>
          <w:p w:rsidR="00C34E1F" w:rsidRDefault="00C34E1F" w:rsidP="00181F7B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</w:tr>
    </w:tbl>
    <w:p w:rsidR="00C34E1F" w:rsidRDefault="00C34E1F" w:rsidP="00C34E1F">
      <w:pPr>
        <w:pStyle w:val="ActivityNumbers"/>
        <w:numPr>
          <w:ilvl w:val="0"/>
          <w:numId w:val="0"/>
        </w:numPr>
        <w:ind w:left="480" w:hanging="360"/>
      </w:pPr>
    </w:p>
    <w:p w:rsidR="00C34E1F" w:rsidRPr="006D1245" w:rsidRDefault="00011352" w:rsidP="00C34E1F">
      <w:pPr>
        <w:pStyle w:val="ActivityNumbers"/>
      </w:pPr>
      <w:r>
        <w:t>Using static equilibrium calculations, calculate the</w:t>
      </w:r>
      <w:r w:rsidR="00C34E1F" w:rsidRPr="006D1245">
        <w:t xml:space="preserve"> </w:t>
      </w:r>
      <w:r w:rsidR="00001686">
        <w:t>effort</w:t>
      </w:r>
      <w:r>
        <w:t xml:space="preserve"> force</w:t>
      </w:r>
      <w:r w:rsidR="002F7FF7">
        <w:t xml:space="preserve"> needed</w:t>
      </w:r>
      <w:r w:rsidR="00001686">
        <w:t xml:space="preserve"> </w:t>
      </w:r>
      <w:r>
        <w:t xml:space="preserve">to overcome the resistance force in the system.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4788"/>
        <w:gridCol w:w="2394"/>
      </w:tblGrid>
      <w:tr w:rsidR="00C34E1F" w:rsidTr="00181F7B">
        <w:tc>
          <w:tcPr>
            <w:tcW w:w="1250" w:type="pct"/>
          </w:tcPr>
          <w:p w:rsidR="00C34E1F" w:rsidRDefault="00C34E1F" w:rsidP="00704E0A">
            <w:pPr>
              <w:pStyle w:val="ActivityBody"/>
            </w:pPr>
            <w:r>
              <w:t>Formula</w:t>
            </w:r>
          </w:p>
        </w:tc>
        <w:tc>
          <w:tcPr>
            <w:tcW w:w="2500" w:type="pct"/>
          </w:tcPr>
          <w:p w:rsidR="00C34E1F" w:rsidRDefault="00C34E1F" w:rsidP="00704E0A">
            <w:pPr>
              <w:pStyle w:val="ActivityBody"/>
            </w:pPr>
            <w:r>
              <w:t>Substitute / Solve</w:t>
            </w:r>
          </w:p>
        </w:tc>
        <w:tc>
          <w:tcPr>
            <w:tcW w:w="1250" w:type="pct"/>
          </w:tcPr>
          <w:p w:rsidR="00C34E1F" w:rsidRDefault="00C34E1F" w:rsidP="00704E0A">
            <w:pPr>
              <w:pStyle w:val="ActivityBody"/>
            </w:pPr>
            <w:r>
              <w:t>Final Answer</w:t>
            </w:r>
          </w:p>
        </w:tc>
      </w:tr>
      <w:tr w:rsidR="00C34E1F" w:rsidTr="00181F7B">
        <w:tc>
          <w:tcPr>
            <w:tcW w:w="1250" w:type="pct"/>
          </w:tcPr>
          <w:p w:rsidR="00C34E1F" w:rsidRDefault="00C34E1F" w:rsidP="00181F7B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  <w:tc>
          <w:tcPr>
            <w:tcW w:w="2500" w:type="pct"/>
          </w:tcPr>
          <w:p w:rsidR="00C34E1F" w:rsidRDefault="00C34E1F" w:rsidP="00704E0A">
            <w:pPr>
              <w:pStyle w:val="ActivityBody"/>
            </w:pPr>
          </w:p>
          <w:p w:rsidR="00C34E1F" w:rsidRDefault="00C34E1F" w:rsidP="00704E0A">
            <w:pPr>
              <w:pStyle w:val="ActivityBody"/>
            </w:pPr>
          </w:p>
          <w:p w:rsidR="00C34E1F" w:rsidRDefault="00C34E1F" w:rsidP="00181F7B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  <w:tc>
          <w:tcPr>
            <w:tcW w:w="1250" w:type="pct"/>
          </w:tcPr>
          <w:p w:rsidR="00C34E1F" w:rsidRDefault="00C34E1F" w:rsidP="00181F7B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</w:tr>
    </w:tbl>
    <w:p w:rsidR="00C34E1F" w:rsidRPr="008C07A6" w:rsidRDefault="00C34E1F" w:rsidP="008C07A6"/>
    <w:p w:rsidR="00B91232" w:rsidRDefault="000C775E" w:rsidP="00B5730E">
      <w:pPr>
        <w:pStyle w:val="ActivityBody"/>
      </w:pPr>
      <w:r w:rsidRPr="00B5730E">
        <w:t>A medical techni</w:t>
      </w:r>
      <w:r w:rsidR="00970E60" w:rsidRPr="00B5730E">
        <w:t xml:space="preserve">cian </w:t>
      </w:r>
      <w:r w:rsidR="00A7486E">
        <w:t>uses a pair of four inch long tweezers to remove a wood sliver</w:t>
      </w:r>
      <w:r w:rsidR="00AF6533">
        <w:t xml:space="preserve"> from a patient</w:t>
      </w:r>
      <w:r w:rsidR="00A7486E">
        <w:t xml:space="preserve">. The technician is applying </w:t>
      </w:r>
      <w:r w:rsidR="00696299" w:rsidRPr="00B5730E">
        <w:t xml:space="preserve">1 </w:t>
      </w:r>
      <w:proofErr w:type="spellStart"/>
      <w:r w:rsidR="00696299" w:rsidRPr="00B5730E">
        <w:t>lb</w:t>
      </w:r>
      <w:proofErr w:type="spellEnd"/>
      <w:r w:rsidR="00696299" w:rsidRPr="00B5730E">
        <w:t xml:space="preserve"> of squeezing force </w:t>
      </w:r>
      <w:r w:rsidR="00A7486E">
        <w:t xml:space="preserve">to the tweezers. If more </w:t>
      </w:r>
      <w:r w:rsidR="007D26E7">
        <w:t xml:space="preserve">than </w:t>
      </w:r>
      <w:r w:rsidR="00A7486E">
        <w:t xml:space="preserve">1/5 </w:t>
      </w:r>
      <w:proofErr w:type="spellStart"/>
      <w:r w:rsidR="00A7486E">
        <w:t>lb</w:t>
      </w:r>
      <w:proofErr w:type="spellEnd"/>
      <w:r w:rsidR="00A7486E">
        <w:t xml:space="preserve"> of force is applied to the sliver</w:t>
      </w:r>
      <w:r w:rsidR="007D26E7">
        <w:t>,</w:t>
      </w:r>
      <w:r w:rsidR="00A7486E">
        <w:t xml:space="preserve"> it will break and become </w:t>
      </w:r>
      <w:r w:rsidR="007D26E7">
        <w:t xml:space="preserve">difficult </w:t>
      </w:r>
      <w:r w:rsidR="00A7486E">
        <w:t xml:space="preserve">to remove. </w:t>
      </w:r>
    </w:p>
    <w:p w:rsidR="00B5730E" w:rsidRPr="00B5730E" w:rsidRDefault="00B5730E" w:rsidP="00B5730E">
      <w:pPr>
        <w:pStyle w:val="ActivityBody"/>
      </w:pPr>
    </w:p>
    <w:p w:rsidR="00B5730E" w:rsidRDefault="0090716C" w:rsidP="003C318B">
      <w:pPr>
        <w:pStyle w:val="ActivityNumbers"/>
      </w:pPr>
      <w:r>
        <w:t>Sketch</w:t>
      </w:r>
      <w:r w:rsidR="003C318B">
        <w:t xml:space="preserve"> and annotate the lever system</w:t>
      </w:r>
      <w:r w:rsidR="00F87DB4">
        <w:t xml:space="preserve"> described above</w:t>
      </w:r>
      <w:r w:rsidR="003C318B"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332FDC" w:rsidTr="00181F7B">
        <w:tc>
          <w:tcPr>
            <w:tcW w:w="5000" w:type="pct"/>
          </w:tcPr>
          <w:p w:rsidR="00332FDC" w:rsidRPr="00925B3F" w:rsidRDefault="00332FDC" w:rsidP="00925B3F"/>
          <w:p w:rsidR="00332FDC" w:rsidRPr="00925B3F" w:rsidRDefault="00332FDC" w:rsidP="00925B3F"/>
          <w:p w:rsidR="00332FDC" w:rsidRPr="00925B3F" w:rsidRDefault="00332FDC" w:rsidP="00925B3F"/>
          <w:p w:rsidR="00332FDC" w:rsidRPr="00925B3F" w:rsidRDefault="00332FDC" w:rsidP="00925B3F"/>
          <w:p w:rsidR="00332FDC" w:rsidRPr="00925B3F" w:rsidRDefault="00332FDC" w:rsidP="00925B3F"/>
          <w:p w:rsidR="00332FDC" w:rsidRDefault="00332FDC" w:rsidP="00181F7B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</w:tr>
    </w:tbl>
    <w:p w:rsidR="003E5ECB" w:rsidRPr="008C07A6" w:rsidRDefault="003E5ECB" w:rsidP="008C07A6"/>
    <w:p w:rsidR="00B5730E" w:rsidRDefault="00B5730E" w:rsidP="00B5730E">
      <w:pPr>
        <w:pStyle w:val="ActivityNumbers"/>
      </w:pPr>
      <w:r w:rsidRPr="006D1245">
        <w:t xml:space="preserve">What is the </w:t>
      </w:r>
      <w:r w:rsidR="003E5ECB">
        <w:t xml:space="preserve">actual </w:t>
      </w:r>
      <w:r w:rsidRPr="006D1245">
        <w:t>mechanical advantage</w:t>
      </w:r>
      <w:r w:rsidR="003E5ECB">
        <w:t xml:space="preserve"> of the system</w:t>
      </w:r>
      <w:r w:rsidRPr="006D1245">
        <w:t xml:space="preserve">?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4788"/>
        <w:gridCol w:w="2394"/>
      </w:tblGrid>
      <w:tr w:rsidR="00332FDC" w:rsidTr="00181F7B">
        <w:tc>
          <w:tcPr>
            <w:tcW w:w="1250" w:type="pct"/>
          </w:tcPr>
          <w:p w:rsidR="00332FDC" w:rsidRDefault="00332FDC" w:rsidP="00704E0A">
            <w:pPr>
              <w:pStyle w:val="ActivityBody"/>
            </w:pPr>
            <w:r>
              <w:t>Formula</w:t>
            </w:r>
          </w:p>
        </w:tc>
        <w:tc>
          <w:tcPr>
            <w:tcW w:w="2500" w:type="pct"/>
          </w:tcPr>
          <w:p w:rsidR="00332FDC" w:rsidRDefault="00332FDC" w:rsidP="00704E0A">
            <w:pPr>
              <w:pStyle w:val="ActivityBody"/>
            </w:pPr>
            <w:r>
              <w:t>Substitute / Solve</w:t>
            </w:r>
          </w:p>
        </w:tc>
        <w:tc>
          <w:tcPr>
            <w:tcW w:w="1250" w:type="pct"/>
          </w:tcPr>
          <w:p w:rsidR="00332FDC" w:rsidRDefault="00332FDC" w:rsidP="00704E0A">
            <w:pPr>
              <w:pStyle w:val="ActivityBody"/>
            </w:pPr>
            <w:r>
              <w:t>Final Answer</w:t>
            </w:r>
          </w:p>
        </w:tc>
      </w:tr>
      <w:tr w:rsidR="00332FDC" w:rsidTr="00181F7B">
        <w:tc>
          <w:tcPr>
            <w:tcW w:w="1250" w:type="pct"/>
          </w:tcPr>
          <w:p w:rsidR="00332FDC" w:rsidRDefault="00332FDC" w:rsidP="00181F7B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  <w:tc>
          <w:tcPr>
            <w:tcW w:w="2500" w:type="pct"/>
          </w:tcPr>
          <w:p w:rsidR="00332FDC" w:rsidRDefault="00332FDC" w:rsidP="00704E0A">
            <w:pPr>
              <w:pStyle w:val="ActivityBody"/>
            </w:pPr>
          </w:p>
          <w:p w:rsidR="00332FDC" w:rsidRDefault="00332FDC" w:rsidP="00704E0A">
            <w:pPr>
              <w:pStyle w:val="ActivityBody"/>
            </w:pPr>
          </w:p>
          <w:p w:rsidR="00332FDC" w:rsidRDefault="00332FDC" w:rsidP="00181F7B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  <w:tc>
          <w:tcPr>
            <w:tcW w:w="1250" w:type="pct"/>
          </w:tcPr>
          <w:p w:rsidR="00332FDC" w:rsidRDefault="00332FDC" w:rsidP="00181F7B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</w:tr>
    </w:tbl>
    <w:p w:rsidR="00332FDC" w:rsidRPr="008C07A6" w:rsidRDefault="00332FDC" w:rsidP="008C07A6"/>
    <w:p w:rsidR="00B5730E" w:rsidRDefault="003E5ECB" w:rsidP="00B5730E">
      <w:pPr>
        <w:pStyle w:val="ActivityNumbers"/>
      </w:pPr>
      <w:r>
        <w:lastRenderedPageBreak/>
        <w:t>Using static equilibrium calculations, calculate h</w:t>
      </w:r>
      <w:r w:rsidR="0000567F">
        <w:t>ow far from the fulcrum the tweezers</w:t>
      </w:r>
      <w:r w:rsidR="00925B3F">
        <w:t xml:space="preserve"> must</w:t>
      </w:r>
      <w:r w:rsidR="0000567F">
        <w:t xml:space="preserve"> be held</w:t>
      </w:r>
      <w:r>
        <w:t xml:space="preserve"> to </w:t>
      </w:r>
      <w:r w:rsidR="006319AE">
        <w:t xml:space="preserve">avoid </w:t>
      </w:r>
      <w:r>
        <w:t>damag</w:t>
      </w:r>
      <w:r w:rsidR="006319AE">
        <w:t>ing</w:t>
      </w:r>
      <w:r>
        <w:t xml:space="preserve"> the sliver</w:t>
      </w:r>
      <w:r w:rsidR="006319AE"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4788"/>
        <w:gridCol w:w="2394"/>
      </w:tblGrid>
      <w:tr w:rsidR="00885915" w:rsidRPr="00181F7B" w:rsidTr="00181F7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704E0A">
            <w:pPr>
              <w:pStyle w:val="ActivityBody"/>
            </w:pPr>
            <w:r>
              <w:t>Formula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704E0A">
            <w:pPr>
              <w:pStyle w:val="ActivityBody"/>
            </w:pPr>
            <w:r>
              <w:t>Substitute / Solve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704E0A">
            <w:pPr>
              <w:pStyle w:val="ActivityBody"/>
            </w:pPr>
            <w:r>
              <w:t>Final Answer</w:t>
            </w:r>
          </w:p>
        </w:tc>
      </w:tr>
      <w:tr w:rsidR="00885915" w:rsidRPr="00181F7B" w:rsidTr="00181F7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704E0A">
            <w:pPr>
              <w:pStyle w:val="ActivityBody"/>
            </w:pPr>
          </w:p>
          <w:p w:rsidR="00885915" w:rsidRDefault="00885915" w:rsidP="00704E0A">
            <w:pPr>
              <w:pStyle w:val="ActivityBody"/>
            </w:pPr>
          </w:p>
          <w:p w:rsidR="00885915" w:rsidRDefault="00885915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</w:tr>
    </w:tbl>
    <w:p w:rsidR="00B91232" w:rsidRPr="00B81865" w:rsidRDefault="00B91232" w:rsidP="00B81865"/>
    <w:p w:rsidR="00B81865" w:rsidRPr="00B81865" w:rsidRDefault="00B81865" w:rsidP="003E5ECB">
      <w:pPr>
        <w:pStyle w:val="ActivitySubHeading"/>
      </w:pPr>
      <w:r w:rsidRPr="00B81865">
        <w:t xml:space="preserve">Simple Machines – </w:t>
      </w:r>
      <w:r w:rsidR="00214B71">
        <w:t>Wheel and Axle</w:t>
      </w:r>
    </w:p>
    <w:p w:rsidR="00CF6CF2" w:rsidRDefault="00B81865" w:rsidP="00B81865">
      <w:pPr>
        <w:pStyle w:val="ActivityNumbers"/>
      </w:pPr>
      <w:r>
        <w:t xml:space="preserve"> </w:t>
      </w:r>
      <w:r w:rsidR="003E5ECB">
        <w:t>What is the</w:t>
      </w:r>
      <w:r>
        <w:t xml:space="preserve"> </w:t>
      </w:r>
      <w:r w:rsidR="003E5ECB">
        <w:t xml:space="preserve">linear </w:t>
      </w:r>
      <w:r>
        <w:t xml:space="preserve">distance traveled in one revolution </w:t>
      </w:r>
      <w:r w:rsidR="003E5ECB">
        <w:t>of</w:t>
      </w:r>
      <w:r w:rsidR="00316D32">
        <w:t xml:space="preserve"> a</w:t>
      </w:r>
      <w:r w:rsidR="00925B3F">
        <w:t xml:space="preserve"> 36 in</w:t>
      </w:r>
      <w:r w:rsidR="00ED6F31">
        <w:t>.</w:t>
      </w:r>
      <w:r>
        <w:t xml:space="preserve"> </w:t>
      </w:r>
      <w:r w:rsidR="00ED6F31">
        <w:t xml:space="preserve">diameter </w:t>
      </w:r>
      <w:r>
        <w:t>wheel</w:t>
      </w:r>
      <w:r w:rsidR="00BD38ED">
        <w:t>?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4788"/>
        <w:gridCol w:w="2394"/>
      </w:tblGrid>
      <w:tr w:rsidR="00B81865" w:rsidTr="00181F7B">
        <w:tc>
          <w:tcPr>
            <w:tcW w:w="1250" w:type="pct"/>
          </w:tcPr>
          <w:p w:rsidR="00B81865" w:rsidRDefault="00B81865" w:rsidP="00704E0A">
            <w:pPr>
              <w:pStyle w:val="ActivityBody"/>
            </w:pPr>
            <w:r>
              <w:t>Formula</w:t>
            </w:r>
          </w:p>
        </w:tc>
        <w:tc>
          <w:tcPr>
            <w:tcW w:w="2500" w:type="pct"/>
          </w:tcPr>
          <w:p w:rsidR="00B81865" w:rsidRDefault="00B81865" w:rsidP="00704E0A">
            <w:pPr>
              <w:pStyle w:val="ActivityBody"/>
            </w:pPr>
            <w:r>
              <w:t>Substitute / Solve</w:t>
            </w:r>
          </w:p>
        </w:tc>
        <w:tc>
          <w:tcPr>
            <w:tcW w:w="1250" w:type="pct"/>
          </w:tcPr>
          <w:p w:rsidR="00B81865" w:rsidRDefault="00B81865" w:rsidP="00704E0A">
            <w:pPr>
              <w:pStyle w:val="ActivityBody"/>
            </w:pPr>
            <w:r>
              <w:t>Final Answer</w:t>
            </w:r>
          </w:p>
        </w:tc>
      </w:tr>
      <w:tr w:rsidR="00B81865" w:rsidTr="00181F7B">
        <w:tc>
          <w:tcPr>
            <w:tcW w:w="1250" w:type="pct"/>
          </w:tcPr>
          <w:p w:rsidR="00B81865" w:rsidRDefault="00B81865" w:rsidP="00181F7B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  <w:tc>
          <w:tcPr>
            <w:tcW w:w="2500" w:type="pct"/>
          </w:tcPr>
          <w:p w:rsidR="00B81865" w:rsidRDefault="00B81865" w:rsidP="00704E0A">
            <w:pPr>
              <w:pStyle w:val="ActivityBody"/>
            </w:pPr>
          </w:p>
          <w:p w:rsidR="00B81865" w:rsidRDefault="00B81865" w:rsidP="00704E0A">
            <w:pPr>
              <w:pStyle w:val="ActivityBody"/>
            </w:pPr>
          </w:p>
          <w:p w:rsidR="00B81865" w:rsidRDefault="00B81865" w:rsidP="00181F7B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  <w:tc>
          <w:tcPr>
            <w:tcW w:w="1250" w:type="pct"/>
          </w:tcPr>
          <w:p w:rsidR="00B81865" w:rsidRDefault="00B81865" w:rsidP="00181F7B">
            <w:pPr>
              <w:pStyle w:val="ActivityNumbers"/>
              <w:numPr>
                <w:ilvl w:val="0"/>
                <w:numId w:val="0"/>
              </w:numPr>
              <w:jc w:val="center"/>
            </w:pPr>
          </w:p>
        </w:tc>
      </w:tr>
    </w:tbl>
    <w:p w:rsidR="00B81865" w:rsidRDefault="00B81865" w:rsidP="00B81865"/>
    <w:p w:rsidR="000F63E5" w:rsidRDefault="0002327D" w:rsidP="008C07A6">
      <w:pPr>
        <w:pStyle w:val="ActivityBody"/>
      </w:pPr>
      <w:r>
        <w:t>A</w:t>
      </w:r>
      <w:r w:rsidR="003C318B">
        <w:t>n</w:t>
      </w:r>
      <w:r w:rsidR="00560670">
        <w:t xml:space="preserve"> </w:t>
      </w:r>
      <w:r w:rsidR="003C318B">
        <w:t xml:space="preserve">industrial </w:t>
      </w:r>
      <w:r>
        <w:t xml:space="preserve">water </w:t>
      </w:r>
      <w:r w:rsidR="00995888">
        <w:t>shutoff valve</w:t>
      </w:r>
      <w:r>
        <w:t xml:space="preserve"> is designed to operate with 30</w:t>
      </w:r>
      <w:r w:rsidR="003C318B">
        <w:t xml:space="preserve"> </w:t>
      </w:r>
      <w:proofErr w:type="spellStart"/>
      <w:r>
        <w:t>lb</w:t>
      </w:r>
      <w:proofErr w:type="spellEnd"/>
      <w:r>
        <w:t xml:space="preserve"> of effort force. </w:t>
      </w:r>
      <w:r w:rsidR="003C318B">
        <w:t xml:space="preserve">The valve will encounter </w:t>
      </w:r>
      <w:r w:rsidR="009679D5">
        <w:t xml:space="preserve">200 </w:t>
      </w:r>
      <w:proofErr w:type="spellStart"/>
      <w:r w:rsidR="009679D5">
        <w:t>lb</w:t>
      </w:r>
      <w:proofErr w:type="spellEnd"/>
      <w:r w:rsidR="009679D5">
        <w:t xml:space="preserve"> of resistance</w:t>
      </w:r>
      <w:r w:rsidR="003C318B">
        <w:t xml:space="preserve"> force applied to </w:t>
      </w:r>
      <w:r w:rsidR="00925B3F">
        <w:t>a</w:t>
      </w:r>
      <w:r w:rsidR="003C318B">
        <w:t xml:space="preserve"> 1.5 in</w:t>
      </w:r>
      <w:r w:rsidR="00ED6F31">
        <w:t>. diameter</w:t>
      </w:r>
      <w:r w:rsidR="003C318B">
        <w:t xml:space="preserve"> </w:t>
      </w:r>
      <w:r w:rsidR="00D92A1C">
        <w:t>axle</w:t>
      </w:r>
      <w:r w:rsidR="003C318B">
        <w:t>.</w:t>
      </w:r>
    </w:p>
    <w:p w:rsidR="005C5C01" w:rsidRDefault="005C5C01" w:rsidP="00B81865"/>
    <w:p w:rsidR="005C5C01" w:rsidRDefault="0090716C" w:rsidP="005C5C01">
      <w:pPr>
        <w:pStyle w:val="ActivityNumbers"/>
      </w:pPr>
      <w:r>
        <w:t>Sketch</w:t>
      </w:r>
      <w:r w:rsidR="00925B3F">
        <w:t xml:space="preserve"> and annotate the wheel and axle system</w:t>
      </w:r>
      <w:r w:rsidR="00F87DB4">
        <w:t xml:space="preserve"> described above.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885915" w:rsidRPr="00181F7B" w:rsidTr="00181F7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704E0A">
            <w:pPr>
              <w:pStyle w:val="ActivityBody"/>
            </w:pPr>
          </w:p>
          <w:p w:rsidR="00885915" w:rsidRDefault="00885915" w:rsidP="00704E0A">
            <w:pPr>
              <w:pStyle w:val="ActivityBody"/>
            </w:pPr>
          </w:p>
          <w:p w:rsidR="00FE3058" w:rsidRDefault="00FE3058" w:rsidP="00704E0A">
            <w:pPr>
              <w:pStyle w:val="ActivityBody"/>
            </w:pPr>
          </w:p>
          <w:p w:rsidR="00885915" w:rsidRDefault="00885915" w:rsidP="00704E0A">
            <w:pPr>
              <w:pStyle w:val="ActivityBody"/>
            </w:pPr>
          </w:p>
          <w:p w:rsidR="00885915" w:rsidRDefault="00885915" w:rsidP="00704E0A">
            <w:pPr>
              <w:pStyle w:val="ActivityBody"/>
            </w:pPr>
          </w:p>
          <w:p w:rsidR="00885915" w:rsidRDefault="00885915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</w:tr>
    </w:tbl>
    <w:p w:rsidR="00885915" w:rsidRPr="008C07A6" w:rsidRDefault="00885915" w:rsidP="008C07A6"/>
    <w:p w:rsidR="005C5C01" w:rsidRDefault="005C5C01" w:rsidP="005C5C01">
      <w:pPr>
        <w:pStyle w:val="ActivityNumbers"/>
      </w:pPr>
      <w:r w:rsidRPr="006D1245">
        <w:t xml:space="preserve">What is the </w:t>
      </w:r>
      <w:r>
        <w:t xml:space="preserve">required </w:t>
      </w:r>
      <w:r w:rsidR="00925B3F">
        <w:t xml:space="preserve">actual </w:t>
      </w:r>
      <w:r w:rsidRPr="006D1245">
        <w:t>mechanical advantage</w:t>
      </w:r>
      <w:r w:rsidR="00925B3F">
        <w:t xml:space="preserve"> of the system</w:t>
      </w:r>
      <w:r w:rsidRPr="006D1245">
        <w:t xml:space="preserve">?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4788"/>
        <w:gridCol w:w="2394"/>
      </w:tblGrid>
      <w:tr w:rsidR="00885915" w:rsidRPr="00181F7B" w:rsidTr="00181F7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704E0A">
            <w:pPr>
              <w:pStyle w:val="ActivityBody"/>
            </w:pPr>
            <w:r>
              <w:t>Formula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704E0A">
            <w:pPr>
              <w:pStyle w:val="ActivityBody"/>
            </w:pPr>
            <w:r>
              <w:t>Substitute / Solve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704E0A">
            <w:pPr>
              <w:pStyle w:val="ActivityBody"/>
            </w:pPr>
            <w:r>
              <w:t>Final Answer</w:t>
            </w:r>
          </w:p>
        </w:tc>
      </w:tr>
      <w:tr w:rsidR="00885915" w:rsidRPr="00181F7B" w:rsidTr="00181F7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704E0A">
            <w:pPr>
              <w:pStyle w:val="ActivityBody"/>
            </w:pPr>
          </w:p>
          <w:p w:rsidR="00885915" w:rsidRDefault="00885915" w:rsidP="00704E0A">
            <w:pPr>
              <w:pStyle w:val="ActivityBody"/>
            </w:pPr>
          </w:p>
          <w:p w:rsidR="00885915" w:rsidRDefault="00885915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</w:tr>
    </w:tbl>
    <w:p w:rsidR="003E5ECB" w:rsidRPr="008C07A6" w:rsidRDefault="003E5ECB" w:rsidP="008C07A6"/>
    <w:p w:rsidR="005C5C01" w:rsidRDefault="000C5E31" w:rsidP="005C5C01">
      <w:pPr>
        <w:pStyle w:val="ActivityNumbers"/>
      </w:pPr>
      <w:r>
        <w:t>What is the required wheel diameter to overcome the resistance force</w:t>
      </w:r>
      <w:r w:rsidR="005C5C01" w:rsidRPr="006D1245">
        <w:t>?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4788"/>
        <w:gridCol w:w="2394"/>
      </w:tblGrid>
      <w:tr w:rsidR="00885915" w:rsidRPr="00181F7B" w:rsidTr="00181F7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704E0A">
            <w:pPr>
              <w:pStyle w:val="ActivityBody"/>
            </w:pPr>
            <w:r>
              <w:t>Formula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704E0A">
            <w:pPr>
              <w:pStyle w:val="ActivityBody"/>
            </w:pPr>
            <w:r>
              <w:t>Substitute / Solve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704E0A">
            <w:pPr>
              <w:pStyle w:val="ActivityBody"/>
            </w:pPr>
            <w:r>
              <w:t>Final Answer</w:t>
            </w:r>
          </w:p>
        </w:tc>
      </w:tr>
      <w:tr w:rsidR="00885915" w:rsidRPr="00181F7B" w:rsidTr="00181F7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704E0A">
            <w:pPr>
              <w:pStyle w:val="ActivityBody"/>
            </w:pPr>
          </w:p>
          <w:p w:rsidR="00885915" w:rsidRDefault="00885915" w:rsidP="00704E0A">
            <w:pPr>
              <w:pStyle w:val="ActivityBody"/>
            </w:pPr>
          </w:p>
          <w:p w:rsidR="00885915" w:rsidRDefault="00885915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</w:tr>
    </w:tbl>
    <w:p w:rsidR="005C5C01" w:rsidRDefault="005C5C01" w:rsidP="00B81865"/>
    <w:p w:rsidR="00EB3BB2" w:rsidRPr="00C02DD2" w:rsidRDefault="00EB3BB2" w:rsidP="00FE3058">
      <w:pPr>
        <w:pStyle w:val="ActivitySubHeading"/>
      </w:pPr>
      <w:r w:rsidRPr="00B81865">
        <w:t xml:space="preserve">Simple Machines – </w:t>
      </w:r>
      <w:r>
        <w:t>P</w:t>
      </w:r>
      <w:r w:rsidR="00CD1E35">
        <w:t>ulley</w:t>
      </w:r>
      <w:r w:rsidR="00214B71">
        <w:t xml:space="preserve"> System</w:t>
      </w:r>
    </w:p>
    <w:p w:rsidR="00EB3BB2" w:rsidRPr="008C07A6" w:rsidRDefault="00EB3BB2" w:rsidP="008C07A6">
      <w:pPr>
        <w:pStyle w:val="ActivityBody"/>
      </w:pPr>
      <w:r w:rsidRPr="008C07A6">
        <w:t xml:space="preserve">A construction </w:t>
      </w:r>
      <w:r w:rsidR="00FE3058">
        <w:t>crew</w:t>
      </w:r>
      <w:r w:rsidRPr="008C07A6">
        <w:t xml:space="preserve"> lift</w:t>
      </w:r>
      <w:r w:rsidR="003840D7">
        <w:t>s</w:t>
      </w:r>
      <w:r w:rsidRPr="008C07A6">
        <w:t xml:space="preserve"> </w:t>
      </w:r>
      <w:r w:rsidR="00FE3058" w:rsidRPr="008C07A6">
        <w:t xml:space="preserve">approximately 560 </w:t>
      </w:r>
      <w:proofErr w:type="spellStart"/>
      <w:r w:rsidR="00FE3058" w:rsidRPr="008C07A6">
        <w:t>lb</w:t>
      </w:r>
      <w:proofErr w:type="spellEnd"/>
      <w:r w:rsidR="00FE3058">
        <w:t xml:space="preserve"> of </w:t>
      </w:r>
      <w:r w:rsidRPr="008C07A6">
        <w:t>material</w:t>
      </w:r>
      <w:r w:rsidR="00FE3058">
        <w:t xml:space="preserve"> several times during a day from a flatbed truck </w:t>
      </w:r>
      <w:r w:rsidR="003840D7">
        <w:t xml:space="preserve">to a 32 </w:t>
      </w:r>
      <w:proofErr w:type="spellStart"/>
      <w:r w:rsidR="003840D7">
        <w:t>ft</w:t>
      </w:r>
      <w:proofErr w:type="spellEnd"/>
      <w:r w:rsidR="003840D7">
        <w:t xml:space="preserve"> rooftop</w:t>
      </w:r>
      <w:r w:rsidR="00112909" w:rsidRPr="008C07A6">
        <w:t xml:space="preserve">. </w:t>
      </w:r>
      <w:r w:rsidR="00FE3058">
        <w:t>A</w:t>
      </w:r>
      <w:r w:rsidR="00112909" w:rsidRPr="008C07A6">
        <w:t xml:space="preserve"> block and tackle system with 50 </w:t>
      </w:r>
      <w:proofErr w:type="spellStart"/>
      <w:r w:rsidR="00112909" w:rsidRPr="008C07A6">
        <w:t>lb</w:t>
      </w:r>
      <w:proofErr w:type="spellEnd"/>
      <w:r w:rsidR="00112909" w:rsidRPr="008C07A6">
        <w:t xml:space="preserve"> of effort </w:t>
      </w:r>
      <w:r w:rsidR="00FE3058">
        <w:t xml:space="preserve">force is designed to </w:t>
      </w:r>
      <w:r w:rsidR="00C353BE">
        <w:t xml:space="preserve">lift </w:t>
      </w:r>
      <w:r w:rsidR="00FE3058">
        <w:t xml:space="preserve">the materials. </w:t>
      </w:r>
    </w:p>
    <w:p w:rsidR="00582FD9" w:rsidRPr="00EB3BB2" w:rsidRDefault="00582FD9" w:rsidP="00EB3BB2">
      <w:pPr>
        <w:pStyle w:val="ActivityBody"/>
      </w:pPr>
    </w:p>
    <w:p w:rsidR="00582FD9" w:rsidRDefault="00582FD9" w:rsidP="00582FD9">
      <w:pPr>
        <w:pStyle w:val="ActivityNumbers"/>
      </w:pPr>
      <w:r w:rsidRPr="006D1245">
        <w:lastRenderedPageBreak/>
        <w:t xml:space="preserve">What is the </w:t>
      </w:r>
      <w:r>
        <w:t xml:space="preserve">required </w:t>
      </w:r>
      <w:r w:rsidR="00FE3058">
        <w:t xml:space="preserve">actual </w:t>
      </w:r>
      <w:r w:rsidRPr="006D1245">
        <w:t xml:space="preserve">mechanical advantage?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4788"/>
        <w:gridCol w:w="2394"/>
      </w:tblGrid>
      <w:tr w:rsidR="00885915" w:rsidRPr="00181F7B" w:rsidTr="00181F7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704E0A">
            <w:pPr>
              <w:pStyle w:val="ActivityBody"/>
            </w:pPr>
            <w:r>
              <w:t>Formula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704E0A">
            <w:pPr>
              <w:pStyle w:val="ActivityBody"/>
            </w:pPr>
            <w:r>
              <w:t>Substitute / Solve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704E0A">
            <w:pPr>
              <w:pStyle w:val="ActivityBody"/>
            </w:pPr>
            <w:r>
              <w:t>Final Answer</w:t>
            </w:r>
          </w:p>
        </w:tc>
      </w:tr>
      <w:tr w:rsidR="00885915" w:rsidRPr="00181F7B" w:rsidTr="00181F7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704E0A">
            <w:pPr>
              <w:pStyle w:val="ActivityBody"/>
            </w:pPr>
          </w:p>
          <w:p w:rsidR="00885915" w:rsidRDefault="00885915" w:rsidP="00704E0A">
            <w:pPr>
              <w:pStyle w:val="ActivityBody"/>
            </w:pPr>
          </w:p>
          <w:p w:rsidR="00885915" w:rsidRDefault="00885915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</w:tr>
    </w:tbl>
    <w:p w:rsidR="00885915" w:rsidRPr="008C07A6" w:rsidRDefault="00885915" w:rsidP="008C07A6"/>
    <w:p w:rsidR="00582FD9" w:rsidRDefault="00CB159A" w:rsidP="00582FD9">
      <w:pPr>
        <w:pStyle w:val="ActivityNumbers"/>
      </w:pPr>
      <w:r>
        <w:t xml:space="preserve">How many </w:t>
      </w:r>
      <w:r w:rsidR="00FE3058">
        <w:t xml:space="preserve">supporting </w:t>
      </w:r>
      <w:r>
        <w:t>strands will be needed</w:t>
      </w:r>
      <w:r w:rsidR="00FE3058">
        <w:t xml:space="preserve"> in the pull</w:t>
      </w:r>
      <w:r w:rsidR="00C353BE">
        <w:t>e</w:t>
      </w:r>
      <w:r w:rsidR="00FE3058">
        <w:t>y system</w:t>
      </w:r>
      <w:r w:rsidR="00582FD9" w:rsidRPr="006D1245">
        <w:t>?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4788"/>
        <w:gridCol w:w="2394"/>
      </w:tblGrid>
      <w:tr w:rsidR="00885915" w:rsidRPr="00181F7B" w:rsidTr="00181F7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704E0A">
            <w:pPr>
              <w:pStyle w:val="ActivityBody"/>
            </w:pPr>
            <w:r>
              <w:t>Formula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704E0A">
            <w:pPr>
              <w:pStyle w:val="ActivityBody"/>
            </w:pPr>
            <w:r>
              <w:t>Substitute / Solve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704E0A">
            <w:pPr>
              <w:pStyle w:val="ActivityBody"/>
            </w:pPr>
            <w:r>
              <w:t>Final Answer</w:t>
            </w:r>
          </w:p>
        </w:tc>
      </w:tr>
      <w:tr w:rsidR="00885915" w:rsidRPr="00181F7B" w:rsidTr="00181F7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704E0A">
            <w:pPr>
              <w:pStyle w:val="ActivityBody"/>
            </w:pPr>
          </w:p>
          <w:p w:rsidR="00885915" w:rsidRDefault="00885915" w:rsidP="00704E0A">
            <w:pPr>
              <w:pStyle w:val="ActivityBody"/>
            </w:pPr>
          </w:p>
          <w:p w:rsidR="00885915" w:rsidRDefault="00885915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</w:tr>
    </w:tbl>
    <w:p w:rsidR="00C02DD2" w:rsidRDefault="00C02DD2" w:rsidP="001A5449">
      <w:pPr>
        <w:pStyle w:val="ActivityBody"/>
      </w:pPr>
    </w:p>
    <w:p w:rsidR="001A5449" w:rsidRDefault="001A5449" w:rsidP="001A5449">
      <w:pPr>
        <w:pStyle w:val="ActivityBody"/>
      </w:pPr>
      <w:r>
        <w:t xml:space="preserve">A block and tackle system </w:t>
      </w:r>
      <w:r w:rsidR="009A41B2">
        <w:t>with nine supporting strand</w:t>
      </w:r>
      <w:r w:rsidR="00234431">
        <w:t>s</w:t>
      </w:r>
      <w:r w:rsidR="009A41B2">
        <w:t xml:space="preserve"> </w:t>
      </w:r>
      <w:r>
        <w:t xml:space="preserve">is used to lift a </w:t>
      </w:r>
      <w:r w:rsidR="0069291A">
        <w:t>metal lat</w:t>
      </w:r>
      <w:r w:rsidR="00FF276A">
        <w:t>he</w:t>
      </w:r>
      <w:r>
        <w:t xml:space="preserve"> </w:t>
      </w:r>
      <w:r w:rsidR="00C02DD2">
        <w:t>in</w:t>
      </w:r>
      <w:r>
        <w:t xml:space="preserve"> a manufacturing facility. The motor being used </w:t>
      </w:r>
      <w:r w:rsidR="0069291A">
        <w:t xml:space="preserve">to wind the cable in the pulley system </w:t>
      </w:r>
      <w:r>
        <w:t xml:space="preserve">can provide 100 </w:t>
      </w:r>
      <w:proofErr w:type="spellStart"/>
      <w:r>
        <w:t>lb</w:t>
      </w:r>
      <w:proofErr w:type="spellEnd"/>
      <w:r>
        <w:t xml:space="preserve"> of force. </w:t>
      </w:r>
    </w:p>
    <w:p w:rsidR="001A5449" w:rsidRPr="00EB3BB2" w:rsidRDefault="001A5449" w:rsidP="001A5449">
      <w:pPr>
        <w:pStyle w:val="ActivityBody"/>
      </w:pPr>
    </w:p>
    <w:p w:rsidR="001A5449" w:rsidRDefault="001A5449" w:rsidP="001A5449">
      <w:pPr>
        <w:pStyle w:val="ActivityNumbers"/>
      </w:pPr>
      <w:r w:rsidRPr="006D1245">
        <w:t xml:space="preserve">What is the </w:t>
      </w:r>
      <w:r w:rsidR="00C02DD2">
        <w:t>m</w:t>
      </w:r>
      <w:r w:rsidRPr="006D1245">
        <w:t>echanical advantage</w:t>
      </w:r>
      <w:r w:rsidR="00C02DD2">
        <w:t xml:space="preserve"> of the system</w:t>
      </w:r>
      <w:r w:rsidRPr="006D1245">
        <w:t xml:space="preserve">?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4788"/>
        <w:gridCol w:w="2394"/>
      </w:tblGrid>
      <w:tr w:rsidR="00885915" w:rsidRPr="00181F7B" w:rsidTr="00181F7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704E0A">
            <w:pPr>
              <w:pStyle w:val="ActivityBody"/>
            </w:pPr>
            <w:r>
              <w:t>Formula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704E0A">
            <w:pPr>
              <w:pStyle w:val="ActivityBody"/>
            </w:pPr>
            <w:r>
              <w:t>Substitute / Solve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704E0A">
            <w:pPr>
              <w:pStyle w:val="ActivityBody"/>
            </w:pPr>
            <w:r>
              <w:t>Final Answer</w:t>
            </w:r>
          </w:p>
        </w:tc>
      </w:tr>
      <w:tr w:rsidR="00885915" w:rsidRPr="00181F7B" w:rsidTr="00181F7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704E0A">
            <w:pPr>
              <w:pStyle w:val="ActivityBody"/>
            </w:pPr>
          </w:p>
          <w:p w:rsidR="00885915" w:rsidRDefault="00885915" w:rsidP="00704E0A">
            <w:pPr>
              <w:pStyle w:val="ActivityBody"/>
            </w:pPr>
          </w:p>
          <w:p w:rsidR="00885915" w:rsidRDefault="00885915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</w:tr>
    </w:tbl>
    <w:p w:rsidR="00885915" w:rsidRPr="008C07A6" w:rsidRDefault="00885915" w:rsidP="008C07A6"/>
    <w:p w:rsidR="001A5449" w:rsidRDefault="0069291A" w:rsidP="001A5449">
      <w:pPr>
        <w:pStyle w:val="ActivityNumbers"/>
      </w:pPr>
      <w:r>
        <w:t>What is the maximum weight of the lath</w:t>
      </w:r>
      <w:r w:rsidR="00FF276A">
        <w:t>e</w:t>
      </w:r>
      <w:r w:rsidR="001A5449" w:rsidRPr="006D1245">
        <w:t>?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4788"/>
        <w:gridCol w:w="2394"/>
      </w:tblGrid>
      <w:tr w:rsidR="00885915" w:rsidRPr="00181F7B" w:rsidTr="00181F7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704E0A">
            <w:pPr>
              <w:pStyle w:val="ActivityBody"/>
            </w:pPr>
            <w:r>
              <w:t>Formula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704E0A">
            <w:pPr>
              <w:pStyle w:val="ActivityBody"/>
            </w:pPr>
            <w:r>
              <w:t>Substitute / Solve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704E0A">
            <w:pPr>
              <w:pStyle w:val="ActivityBody"/>
            </w:pPr>
            <w:r>
              <w:t>Final Answer</w:t>
            </w:r>
          </w:p>
        </w:tc>
      </w:tr>
      <w:tr w:rsidR="00885915" w:rsidRPr="00181F7B" w:rsidTr="00181F7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704E0A">
            <w:pPr>
              <w:pStyle w:val="ActivityBody"/>
            </w:pPr>
          </w:p>
          <w:p w:rsidR="00885915" w:rsidRDefault="00885915" w:rsidP="00704E0A">
            <w:pPr>
              <w:pStyle w:val="ActivityBody"/>
            </w:pPr>
          </w:p>
          <w:p w:rsidR="00885915" w:rsidRDefault="00885915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</w:tr>
    </w:tbl>
    <w:p w:rsidR="004A380B" w:rsidRDefault="004A380B" w:rsidP="007B57BF">
      <w:pPr>
        <w:pStyle w:val="ActivityBody"/>
        <w:ind w:left="0"/>
      </w:pPr>
    </w:p>
    <w:p w:rsidR="00C02DD2" w:rsidRDefault="00C02DD2" w:rsidP="00C02DD2">
      <w:pPr>
        <w:pStyle w:val="ActivitySubHeading"/>
      </w:pPr>
      <w:r w:rsidRPr="00B81865">
        <w:t xml:space="preserve">Simple Machines – </w:t>
      </w:r>
      <w:r w:rsidR="00CD1E35">
        <w:t>I</w:t>
      </w:r>
      <w:r w:rsidR="00214B71">
        <w:t>nclined Plane</w:t>
      </w:r>
    </w:p>
    <w:p w:rsidR="00717849" w:rsidRDefault="00C02DD2" w:rsidP="008C07A6">
      <w:pPr>
        <w:pStyle w:val="ActivityBody"/>
      </w:pPr>
      <w:r w:rsidRPr="008C07A6">
        <w:t>A c</w:t>
      </w:r>
      <w:r w:rsidR="00CD1E35" w:rsidRPr="008C07A6">
        <w:t xml:space="preserve">ivil engineer </w:t>
      </w:r>
      <w:r w:rsidR="00DD402D" w:rsidRPr="008C07A6">
        <w:t>must</w:t>
      </w:r>
      <w:r w:rsidR="00CD1E35" w:rsidRPr="008C07A6">
        <w:t xml:space="preserve"> design a wheelchair accessible ramp next to a set of steps leading up to a building. </w:t>
      </w:r>
      <w:r w:rsidR="009A41B2">
        <w:t>The height f</w:t>
      </w:r>
      <w:r w:rsidR="00CD1E35" w:rsidRPr="008C07A6">
        <w:t>rom the gro</w:t>
      </w:r>
      <w:r w:rsidR="006E7D86" w:rsidRPr="008C07A6">
        <w:t xml:space="preserve">und to the </w:t>
      </w:r>
      <w:r w:rsidR="009A41B2">
        <w:t xml:space="preserve">top of the stairs </w:t>
      </w:r>
      <w:r w:rsidR="001511DC">
        <w:t>is</w:t>
      </w:r>
      <w:r w:rsidR="006E7D86" w:rsidRPr="008C07A6">
        <w:t xml:space="preserve"> 2</w:t>
      </w:r>
      <w:r w:rsidR="00CD1E35" w:rsidRPr="008C07A6">
        <w:t xml:space="preserve"> ft.</w:t>
      </w:r>
      <w:r w:rsidR="00C10EDA" w:rsidRPr="008C07A6">
        <w:t xml:space="preserve"> </w:t>
      </w:r>
      <w:proofErr w:type="gramStart"/>
      <w:r w:rsidR="00C10EDA" w:rsidRPr="008C07A6">
        <w:t>Based</w:t>
      </w:r>
      <w:proofErr w:type="gramEnd"/>
      <w:r w:rsidR="00C10EDA" w:rsidRPr="008C07A6">
        <w:t xml:space="preserve"> on </w:t>
      </w:r>
      <w:smartTag w:uri="urn:schemas-microsoft-com:office:smarttags" w:element="place">
        <w:smartTag w:uri="urn:schemas-microsoft-com:office:smarttags" w:element="City">
          <w:r w:rsidR="00C10EDA" w:rsidRPr="008C07A6">
            <w:t>ADA</w:t>
          </w:r>
        </w:smartTag>
      </w:smartTag>
      <w:r w:rsidR="00C10EDA" w:rsidRPr="008C07A6">
        <w:t xml:space="preserve"> codes</w:t>
      </w:r>
      <w:r w:rsidR="00DD402D" w:rsidRPr="008C07A6">
        <w:t>,</w:t>
      </w:r>
      <w:r w:rsidR="00C10EDA" w:rsidRPr="008C07A6">
        <w:t xml:space="preserve"> the slope </w:t>
      </w:r>
      <w:r w:rsidR="00DD402D" w:rsidRPr="008C07A6">
        <w:t>must be</w:t>
      </w:r>
      <w:r w:rsidR="00C10EDA" w:rsidRPr="008C07A6">
        <w:t xml:space="preserve"> 1:12 or less. </w:t>
      </w:r>
      <w:r w:rsidR="00717849" w:rsidRPr="008C07A6">
        <w:t>Slope is equal to the rise of the ramp divided by the run of the ramp.</w:t>
      </w:r>
    </w:p>
    <w:p w:rsidR="00597DE2" w:rsidRDefault="00597DE2" w:rsidP="00C02DD2">
      <w:pPr>
        <w:pStyle w:val="ActivityBody"/>
      </w:pPr>
    </w:p>
    <w:p w:rsidR="00597DE2" w:rsidRDefault="005042B2" w:rsidP="0069291A">
      <w:pPr>
        <w:pStyle w:val="ActivityNumbers"/>
      </w:pPr>
      <w:r>
        <w:t xml:space="preserve"> </w:t>
      </w:r>
      <w:r w:rsidR="0090716C">
        <w:t>Sketch</w:t>
      </w:r>
      <w:r w:rsidR="0069291A">
        <w:t xml:space="preserve"> and annotate the inclined plane</w:t>
      </w:r>
      <w:r w:rsidR="00F87DB4">
        <w:t xml:space="preserve"> described above</w:t>
      </w:r>
      <w:r w:rsidR="0069291A"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5042B2" w:rsidRPr="00181F7B" w:rsidTr="00181F7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2B2" w:rsidRDefault="005042B2" w:rsidP="00704E0A">
            <w:pPr>
              <w:pStyle w:val="ActivityBody"/>
            </w:pPr>
          </w:p>
          <w:p w:rsidR="005042B2" w:rsidRDefault="005042B2" w:rsidP="00704E0A">
            <w:pPr>
              <w:pStyle w:val="ActivityBody"/>
            </w:pPr>
          </w:p>
          <w:p w:rsidR="005042B2" w:rsidRDefault="005042B2" w:rsidP="00704E0A">
            <w:pPr>
              <w:pStyle w:val="ActivityBody"/>
            </w:pPr>
          </w:p>
          <w:p w:rsidR="005042B2" w:rsidRDefault="005042B2" w:rsidP="00704E0A">
            <w:pPr>
              <w:pStyle w:val="ActivityBody"/>
            </w:pPr>
          </w:p>
          <w:p w:rsidR="005042B2" w:rsidRDefault="005042B2" w:rsidP="00704E0A">
            <w:pPr>
              <w:pStyle w:val="ActivityBody"/>
            </w:pPr>
          </w:p>
          <w:p w:rsidR="005042B2" w:rsidRPr="0069291A" w:rsidRDefault="005042B2" w:rsidP="0069291A"/>
        </w:tc>
      </w:tr>
    </w:tbl>
    <w:p w:rsidR="007B57BF" w:rsidRDefault="007B57BF" w:rsidP="008C07A6"/>
    <w:p w:rsidR="005042B2" w:rsidRPr="008C07A6" w:rsidRDefault="007B57BF" w:rsidP="008C07A6">
      <w:r>
        <w:br w:type="page"/>
      </w:r>
    </w:p>
    <w:p w:rsidR="00C263EB" w:rsidRDefault="00C263EB" w:rsidP="00C263EB">
      <w:pPr>
        <w:pStyle w:val="ActivityNumbers"/>
      </w:pPr>
      <w:r>
        <w:lastRenderedPageBreak/>
        <w:t xml:space="preserve"> </w:t>
      </w:r>
      <w:r w:rsidR="0069291A">
        <w:t xml:space="preserve">Using the </w:t>
      </w:r>
      <w:smartTag w:uri="urn:schemas-microsoft-com:office:smarttags" w:element="place">
        <w:smartTag w:uri="urn:schemas-microsoft-com:office:smarttags" w:element="City">
          <w:r w:rsidR="0069291A">
            <w:t>ADA</w:t>
          </w:r>
        </w:smartTag>
      </w:smartTag>
      <w:r w:rsidR="0069291A">
        <w:t xml:space="preserve"> code</w:t>
      </w:r>
      <w:r w:rsidR="00234431">
        <w:t>,</w:t>
      </w:r>
      <w:r w:rsidR="0069291A">
        <w:t xml:space="preserve"> what is the </w:t>
      </w:r>
      <w:r w:rsidR="007D277E">
        <w:t xml:space="preserve">allowable </w:t>
      </w:r>
      <w:r w:rsidR="0069291A">
        <w:t xml:space="preserve">minimum </w:t>
      </w:r>
      <w:r w:rsidR="009A41B2">
        <w:t>length</w:t>
      </w:r>
      <w:r w:rsidR="0069291A">
        <w:t xml:space="preserve"> of the ramp base</w:t>
      </w:r>
      <w:r>
        <w:t>?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4788"/>
        <w:gridCol w:w="2394"/>
      </w:tblGrid>
      <w:tr w:rsidR="00C263EB" w:rsidRPr="00181F7B" w:rsidTr="00181F7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3EB" w:rsidRDefault="00C263EB" w:rsidP="00704E0A">
            <w:pPr>
              <w:pStyle w:val="ActivityBody"/>
            </w:pPr>
            <w:r>
              <w:t>Formula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3EB" w:rsidRDefault="00C263EB" w:rsidP="00704E0A">
            <w:pPr>
              <w:pStyle w:val="ActivityBody"/>
            </w:pPr>
            <w:r>
              <w:t>Substitute / Solve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3EB" w:rsidRDefault="00C263EB" w:rsidP="00704E0A">
            <w:pPr>
              <w:pStyle w:val="ActivityBody"/>
            </w:pPr>
            <w:r>
              <w:t>Final Answer</w:t>
            </w:r>
          </w:p>
        </w:tc>
      </w:tr>
      <w:tr w:rsidR="00C263EB" w:rsidRPr="00181F7B" w:rsidTr="00181F7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3EB" w:rsidRDefault="00C263EB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3EB" w:rsidRDefault="00C263EB" w:rsidP="00704E0A">
            <w:pPr>
              <w:pStyle w:val="ActivityBody"/>
            </w:pPr>
          </w:p>
          <w:p w:rsidR="00C263EB" w:rsidRDefault="00C263EB" w:rsidP="00704E0A">
            <w:pPr>
              <w:pStyle w:val="ActivityBody"/>
            </w:pPr>
          </w:p>
          <w:p w:rsidR="00C263EB" w:rsidRDefault="00C263EB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3EB" w:rsidRDefault="00C263EB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</w:tr>
    </w:tbl>
    <w:p w:rsidR="00C263EB" w:rsidRPr="008C07A6" w:rsidRDefault="00C263EB" w:rsidP="008C07A6"/>
    <w:p w:rsidR="00EC5531" w:rsidRDefault="00EC5531" w:rsidP="00EC5531">
      <w:pPr>
        <w:pStyle w:val="ActivityNumbers"/>
      </w:pPr>
      <w:r>
        <w:t xml:space="preserve"> </w:t>
      </w:r>
      <w:r w:rsidR="007D277E">
        <w:t>Using the know</w:t>
      </w:r>
      <w:r w:rsidR="00234431">
        <w:t>n</w:t>
      </w:r>
      <w:r w:rsidR="007D277E">
        <w:t xml:space="preserve"> height and calculated base </w:t>
      </w:r>
      <w:r w:rsidR="009A41B2">
        <w:t>length</w:t>
      </w:r>
      <w:r w:rsidR="00234431">
        <w:t>,</w:t>
      </w:r>
      <w:r w:rsidR="007D277E">
        <w:t xml:space="preserve"> what is the</w:t>
      </w:r>
      <w:r w:rsidR="00A42D1D">
        <w:t xml:space="preserve"> length of the</w:t>
      </w:r>
      <w:r w:rsidR="007D277E">
        <w:t xml:space="preserve"> </w:t>
      </w:r>
      <w:r>
        <w:t>slope</w:t>
      </w:r>
      <w:r w:rsidR="007D277E">
        <w:t xml:space="preserve"> of the ramp?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4788"/>
        <w:gridCol w:w="2394"/>
      </w:tblGrid>
      <w:tr w:rsidR="00EC5531" w:rsidRPr="00181F7B" w:rsidTr="00181F7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531" w:rsidRDefault="00EC5531" w:rsidP="00704E0A">
            <w:pPr>
              <w:pStyle w:val="ActivityBody"/>
            </w:pPr>
            <w:r>
              <w:t>Formula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531" w:rsidRDefault="00EC5531" w:rsidP="00704E0A">
            <w:pPr>
              <w:pStyle w:val="ActivityBody"/>
            </w:pPr>
            <w:r>
              <w:t>Substitute / Solve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531" w:rsidRDefault="00EC5531" w:rsidP="00704E0A">
            <w:pPr>
              <w:pStyle w:val="ActivityBody"/>
            </w:pPr>
            <w:r>
              <w:t>Final Answer</w:t>
            </w:r>
          </w:p>
        </w:tc>
      </w:tr>
      <w:tr w:rsidR="00EC5531" w:rsidRPr="00181F7B" w:rsidTr="00181F7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531" w:rsidRDefault="00EC5531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531" w:rsidRDefault="00EC5531" w:rsidP="00704E0A">
            <w:pPr>
              <w:pStyle w:val="ActivityBody"/>
            </w:pPr>
          </w:p>
          <w:p w:rsidR="00EC5531" w:rsidRDefault="00EC5531" w:rsidP="00704E0A">
            <w:pPr>
              <w:pStyle w:val="ActivityBody"/>
            </w:pPr>
          </w:p>
          <w:p w:rsidR="00EC5531" w:rsidRDefault="00EC5531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531" w:rsidRDefault="00EC5531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</w:tr>
    </w:tbl>
    <w:p w:rsidR="00EC5531" w:rsidRDefault="00EC5531" w:rsidP="00EC5531">
      <w:pPr>
        <w:pStyle w:val="ActivityNumbers"/>
        <w:numPr>
          <w:ilvl w:val="0"/>
          <w:numId w:val="0"/>
        </w:numPr>
        <w:ind w:left="480" w:hanging="360"/>
      </w:pPr>
    </w:p>
    <w:p w:rsidR="00EC5531" w:rsidRDefault="00EC5531" w:rsidP="00EC5531">
      <w:pPr>
        <w:pStyle w:val="ActivityNumbers"/>
      </w:pPr>
      <w:r>
        <w:t xml:space="preserve"> What is the </w:t>
      </w:r>
      <w:r w:rsidR="007D277E">
        <w:t xml:space="preserve">ideal </w:t>
      </w:r>
      <w:r>
        <w:t xml:space="preserve">mechanical advantage of </w:t>
      </w:r>
      <w:r w:rsidR="007D277E">
        <w:t>the ramp</w:t>
      </w:r>
      <w:r>
        <w:t>?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4788"/>
        <w:gridCol w:w="2394"/>
      </w:tblGrid>
      <w:tr w:rsidR="00EC5531" w:rsidRPr="00181F7B" w:rsidTr="00181F7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531" w:rsidRDefault="00EC5531" w:rsidP="00704E0A">
            <w:pPr>
              <w:pStyle w:val="ActivityBody"/>
            </w:pPr>
            <w:r>
              <w:t>Formula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531" w:rsidRDefault="00EC5531" w:rsidP="00704E0A">
            <w:pPr>
              <w:pStyle w:val="ActivityBody"/>
            </w:pPr>
            <w:r>
              <w:t>Substitute / Solve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531" w:rsidRDefault="00EC5531" w:rsidP="00704E0A">
            <w:pPr>
              <w:pStyle w:val="ActivityBody"/>
            </w:pPr>
            <w:r>
              <w:t>Final Answer</w:t>
            </w:r>
          </w:p>
        </w:tc>
      </w:tr>
      <w:tr w:rsidR="00EC5531" w:rsidRPr="00181F7B" w:rsidTr="00181F7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531" w:rsidRDefault="00EC5531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531" w:rsidRDefault="00EC5531" w:rsidP="00704E0A">
            <w:pPr>
              <w:pStyle w:val="ActivityBody"/>
            </w:pPr>
          </w:p>
          <w:p w:rsidR="00EC5531" w:rsidRDefault="00EC5531" w:rsidP="00704E0A">
            <w:pPr>
              <w:pStyle w:val="ActivityBody"/>
            </w:pPr>
          </w:p>
          <w:p w:rsidR="00EC5531" w:rsidRDefault="00EC5531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531" w:rsidRDefault="00EC5531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</w:tr>
    </w:tbl>
    <w:p w:rsidR="00EC5531" w:rsidRPr="008C07A6" w:rsidRDefault="00EC5531" w:rsidP="008C07A6"/>
    <w:p w:rsidR="00EC5531" w:rsidRDefault="007D277E" w:rsidP="00D9456C">
      <w:pPr>
        <w:pStyle w:val="ActivityNumbers"/>
      </w:pPr>
      <w:r>
        <w:t xml:space="preserve"> If a person and</w:t>
      </w:r>
      <w:r w:rsidR="00D9456C">
        <w:t xml:space="preserve"> wheelchair</w:t>
      </w:r>
      <w:r>
        <w:t xml:space="preserve"> have a combined</w:t>
      </w:r>
      <w:r w:rsidR="00D9456C">
        <w:t xml:space="preserve"> weigh</w:t>
      </w:r>
      <w:r>
        <w:t>t of</w:t>
      </w:r>
      <w:r w:rsidR="00D9456C">
        <w:t xml:space="preserve"> 185 </w:t>
      </w:r>
      <w:proofErr w:type="spellStart"/>
      <w:r w:rsidR="00D9456C">
        <w:t>lb</w:t>
      </w:r>
      <w:proofErr w:type="spellEnd"/>
      <w:r w:rsidR="00D9456C">
        <w:t xml:space="preserve">, how much </w:t>
      </w:r>
      <w:r w:rsidR="009A41B2">
        <w:t xml:space="preserve">ideal </w:t>
      </w:r>
      <w:r w:rsidR="00D9456C">
        <w:t>effort</w:t>
      </w:r>
      <w:r>
        <w:t xml:space="preserve"> force</w:t>
      </w:r>
      <w:r w:rsidR="00D9456C">
        <w:t xml:space="preserve"> is required to travel up the ramp?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4788"/>
        <w:gridCol w:w="2394"/>
      </w:tblGrid>
      <w:tr w:rsidR="00D9456C" w:rsidRPr="00181F7B" w:rsidTr="00181F7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6C" w:rsidRDefault="00D9456C" w:rsidP="00704E0A">
            <w:pPr>
              <w:pStyle w:val="ActivityBody"/>
            </w:pPr>
            <w:r>
              <w:t>Formula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6C" w:rsidRDefault="00D9456C" w:rsidP="00704E0A">
            <w:pPr>
              <w:pStyle w:val="ActivityBody"/>
            </w:pPr>
            <w:r>
              <w:t>Substitute / Solve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6C" w:rsidRDefault="00D9456C" w:rsidP="00704E0A">
            <w:pPr>
              <w:pStyle w:val="ActivityBody"/>
            </w:pPr>
            <w:r>
              <w:t>Final Answer</w:t>
            </w:r>
          </w:p>
        </w:tc>
      </w:tr>
      <w:tr w:rsidR="00D9456C" w:rsidRPr="00181F7B" w:rsidTr="00181F7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6C" w:rsidRDefault="00D9456C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6C" w:rsidRDefault="00D9456C" w:rsidP="00704E0A">
            <w:pPr>
              <w:pStyle w:val="ActivityBody"/>
            </w:pPr>
          </w:p>
          <w:p w:rsidR="00D9456C" w:rsidRDefault="00D9456C" w:rsidP="00704E0A">
            <w:pPr>
              <w:pStyle w:val="ActivityBody"/>
            </w:pPr>
          </w:p>
          <w:p w:rsidR="00D9456C" w:rsidRDefault="00D9456C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6C" w:rsidRDefault="00D9456C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</w:tr>
    </w:tbl>
    <w:p w:rsidR="004A380B" w:rsidRDefault="004A380B" w:rsidP="0090716C">
      <w:pPr>
        <w:pStyle w:val="ActivitySubHeading"/>
      </w:pPr>
    </w:p>
    <w:p w:rsidR="00D9456C" w:rsidRPr="00C02DD2" w:rsidRDefault="00D9456C" w:rsidP="0090716C">
      <w:pPr>
        <w:pStyle w:val="ActivitySubHeading"/>
      </w:pPr>
      <w:r w:rsidRPr="00B81865">
        <w:t xml:space="preserve">Simple Machines – </w:t>
      </w:r>
      <w:r>
        <w:t>W</w:t>
      </w:r>
      <w:r w:rsidR="00214B71">
        <w:t>edge</w:t>
      </w:r>
    </w:p>
    <w:p w:rsidR="0090716C" w:rsidRDefault="004A380B" w:rsidP="009A41B2">
      <w:pPr>
        <w:pStyle w:val="ActivityBody"/>
      </w:pPr>
      <w:r w:rsidRPr="009A41B2">
        <w:t>A</w:t>
      </w:r>
      <w:r>
        <w:t xml:space="preserve"> </w:t>
      </w:r>
      <w:r w:rsidRPr="009A41B2">
        <w:t>hydraulic</w:t>
      </w:r>
      <w:r>
        <w:t xml:space="preserve"> shear</w:t>
      </w:r>
      <w:r w:rsidRPr="004A380B">
        <w:t xml:space="preserve"> </w:t>
      </w:r>
      <w:r w:rsidR="00CE037A">
        <w:t>applies a</w:t>
      </w:r>
      <w:r>
        <w:t xml:space="preserve"> 2000 </w:t>
      </w:r>
      <w:proofErr w:type="spellStart"/>
      <w:r>
        <w:t>lb</w:t>
      </w:r>
      <w:proofErr w:type="spellEnd"/>
      <w:r>
        <w:t xml:space="preserve"> </w:t>
      </w:r>
      <w:r w:rsidR="00CE037A">
        <w:t xml:space="preserve">force to a wedge. It </w:t>
      </w:r>
      <w:r>
        <w:t xml:space="preserve">is used to shear plate steel to rough size. The shear has a ¼ inch thick </w:t>
      </w:r>
      <w:r w:rsidR="00E52C97">
        <w:t>cutting</w:t>
      </w:r>
      <w:r w:rsidR="00D520F0">
        <w:t xml:space="preserve"> </w:t>
      </w:r>
      <w:r w:rsidR="00E52C97">
        <w:t xml:space="preserve">blade </w:t>
      </w:r>
      <w:r>
        <w:t>with</w:t>
      </w:r>
      <w:r w:rsidR="00E52C97">
        <w:t xml:space="preserve"> a 45 degree slop</w:t>
      </w:r>
      <w:r w:rsidR="00F23FB5">
        <w:t>e</w:t>
      </w:r>
      <w:r w:rsidR="00E52C97">
        <w:t>.</w:t>
      </w:r>
      <w:r w:rsidR="00BB3985">
        <w:t xml:space="preserve"> (Note 45°, 45°, 90° triangle)</w:t>
      </w:r>
    </w:p>
    <w:p w:rsidR="007D277E" w:rsidRPr="008C07A6" w:rsidRDefault="007D277E" w:rsidP="008C07A6"/>
    <w:p w:rsidR="00D520F0" w:rsidRDefault="0090716C" w:rsidP="0059256D">
      <w:pPr>
        <w:pStyle w:val="ActivityNumbers"/>
      </w:pPr>
      <w:r>
        <w:t>Sketch and annotate the wedge</w:t>
      </w:r>
      <w:r w:rsidR="00F87DB4">
        <w:t xml:space="preserve"> described above</w:t>
      </w:r>
      <w:r w:rsidR="00D520F0" w:rsidRPr="0059256D"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59256D" w:rsidRPr="00181F7B" w:rsidTr="00181F7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6D" w:rsidRDefault="0059256D" w:rsidP="00704E0A">
            <w:pPr>
              <w:pStyle w:val="ActivityBody"/>
            </w:pPr>
          </w:p>
          <w:p w:rsidR="0059256D" w:rsidRDefault="0059256D" w:rsidP="00704E0A">
            <w:pPr>
              <w:pStyle w:val="ActivityBody"/>
            </w:pPr>
          </w:p>
          <w:p w:rsidR="0059256D" w:rsidRDefault="0059256D" w:rsidP="00704E0A">
            <w:pPr>
              <w:pStyle w:val="ActivityBody"/>
            </w:pPr>
          </w:p>
          <w:p w:rsidR="0090716C" w:rsidRDefault="0090716C" w:rsidP="00704E0A">
            <w:pPr>
              <w:pStyle w:val="ActivityBody"/>
            </w:pPr>
          </w:p>
          <w:p w:rsidR="0059256D" w:rsidRDefault="0059256D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</w:pPr>
          </w:p>
          <w:p w:rsidR="00B033BA" w:rsidRDefault="00B033BA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</w:pPr>
          </w:p>
        </w:tc>
      </w:tr>
    </w:tbl>
    <w:p w:rsidR="007B57BF" w:rsidRDefault="007B57BF" w:rsidP="008C07A6"/>
    <w:p w:rsidR="005042B2" w:rsidRPr="008C07A6" w:rsidRDefault="007B57BF" w:rsidP="008C07A6">
      <w:r>
        <w:br w:type="page"/>
      </w:r>
    </w:p>
    <w:p w:rsidR="0059256D" w:rsidRDefault="0059256D" w:rsidP="0059256D">
      <w:pPr>
        <w:pStyle w:val="ActivityNumbers"/>
      </w:pPr>
      <w:r>
        <w:lastRenderedPageBreak/>
        <w:t>What is the length of the slope?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4788"/>
        <w:gridCol w:w="2394"/>
      </w:tblGrid>
      <w:tr w:rsidR="0059256D" w:rsidRPr="00181F7B" w:rsidTr="00181F7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6D" w:rsidRDefault="0059256D" w:rsidP="00704E0A">
            <w:pPr>
              <w:pStyle w:val="ActivityBody"/>
            </w:pPr>
            <w:r>
              <w:t>Formula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6D" w:rsidRDefault="0059256D" w:rsidP="00704E0A">
            <w:pPr>
              <w:pStyle w:val="ActivityBody"/>
            </w:pPr>
            <w:r>
              <w:t>Substitute / Solve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6D" w:rsidRDefault="0059256D" w:rsidP="00704E0A">
            <w:pPr>
              <w:pStyle w:val="ActivityBody"/>
            </w:pPr>
            <w:r>
              <w:t>Final Answer</w:t>
            </w:r>
          </w:p>
        </w:tc>
      </w:tr>
      <w:tr w:rsidR="0059256D" w:rsidRPr="00181F7B" w:rsidTr="00181F7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6D" w:rsidRDefault="0059256D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6D" w:rsidRDefault="0059256D" w:rsidP="00704E0A">
            <w:pPr>
              <w:pStyle w:val="ActivityBody"/>
            </w:pPr>
          </w:p>
          <w:p w:rsidR="0059256D" w:rsidRDefault="0059256D" w:rsidP="00704E0A">
            <w:pPr>
              <w:pStyle w:val="ActivityBody"/>
            </w:pPr>
          </w:p>
          <w:p w:rsidR="0059256D" w:rsidRDefault="0059256D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6D" w:rsidRDefault="0059256D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</w:tr>
    </w:tbl>
    <w:p w:rsidR="0059256D" w:rsidRPr="008C07A6" w:rsidRDefault="0059256D" w:rsidP="008C07A6"/>
    <w:p w:rsidR="0059256D" w:rsidRDefault="0059256D" w:rsidP="0059256D">
      <w:pPr>
        <w:pStyle w:val="ActivityNumbers"/>
      </w:pPr>
      <w:r>
        <w:t xml:space="preserve"> What is the </w:t>
      </w:r>
      <w:r w:rsidR="004A380B">
        <w:t xml:space="preserve">ideal </w:t>
      </w:r>
      <w:r>
        <w:t>mechanical advantage of the wedge?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4788"/>
        <w:gridCol w:w="2394"/>
      </w:tblGrid>
      <w:tr w:rsidR="0059256D" w:rsidRPr="00181F7B" w:rsidTr="00181F7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6D" w:rsidRDefault="0059256D" w:rsidP="00704E0A">
            <w:pPr>
              <w:pStyle w:val="ActivityBody"/>
            </w:pPr>
            <w:r>
              <w:t>Formula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6D" w:rsidRDefault="0059256D" w:rsidP="00704E0A">
            <w:pPr>
              <w:pStyle w:val="ActivityBody"/>
            </w:pPr>
            <w:r>
              <w:t>Substitute / Solve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6D" w:rsidRDefault="0059256D" w:rsidP="00704E0A">
            <w:pPr>
              <w:pStyle w:val="ActivityBody"/>
            </w:pPr>
            <w:r>
              <w:t>Final Answer</w:t>
            </w:r>
          </w:p>
        </w:tc>
      </w:tr>
      <w:tr w:rsidR="0059256D" w:rsidRPr="00181F7B" w:rsidTr="00181F7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6D" w:rsidRDefault="0059256D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6D" w:rsidRDefault="0059256D" w:rsidP="00704E0A">
            <w:pPr>
              <w:pStyle w:val="ActivityBody"/>
            </w:pPr>
          </w:p>
          <w:p w:rsidR="0059256D" w:rsidRDefault="0059256D" w:rsidP="00704E0A">
            <w:pPr>
              <w:pStyle w:val="ActivityBody"/>
            </w:pPr>
          </w:p>
          <w:p w:rsidR="0059256D" w:rsidRDefault="0059256D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6D" w:rsidRDefault="0059256D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</w:tr>
    </w:tbl>
    <w:p w:rsidR="00F96990" w:rsidRPr="008C07A6" w:rsidRDefault="00F96990" w:rsidP="008C07A6">
      <w:bookmarkStart w:id="2" w:name="_GoBack"/>
      <w:bookmarkEnd w:id="2"/>
    </w:p>
    <w:p w:rsidR="00F96990" w:rsidRDefault="00F96990" w:rsidP="0090716C">
      <w:pPr>
        <w:pStyle w:val="ActivitySubHeading"/>
      </w:pPr>
      <w:r>
        <w:t>Simple Machines – S</w:t>
      </w:r>
      <w:r w:rsidR="00214B71">
        <w:t>crew</w:t>
      </w:r>
    </w:p>
    <w:p w:rsidR="00E84F74" w:rsidRDefault="0001743D" w:rsidP="008C07A6">
      <w:pPr>
        <w:pStyle w:val="ActivityBody"/>
      </w:pPr>
      <w:r>
        <w:t>A 7/16 nut driver with a 1 1/2 inch</w:t>
      </w:r>
      <w:r w:rsidR="00CB6DA1">
        <w:t xml:space="preserve"> diameter handle</w:t>
      </w:r>
      <w:r w:rsidR="00927340">
        <w:t xml:space="preserve"> is used to install a </w:t>
      </w:r>
      <w:r>
        <w:t xml:space="preserve">¼ 20 </w:t>
      </w:r>
      <w:r w:rsidR="0090716C">
        <w:t>U</w:t>
      </w:r>
      <w:r>
        <w:t>NC bolt into</w:t>
      </w:r>
      <w:r w:rsidR="00234431">
        <w:t xml:space="preserve"> a</w:t>
      </w:r>
      <w:r>
        <w:t xml:space="preserve"> robotic arm.</w:t>
      </w:r>
    </w:p>
    <w:p w:rsidR="00704E0A" w:rsidRPr="00704E0A" w:rsidRDefault="00704E0A" w:rsidP="00704E0A"/>
    <w:p w:rsidR="00E84F74" w:rsidRDefault="0090716C" w:rsidP="00E84F74">
      <w:pPr>
        <w:pStyle w:val="ActivityNumbers"/>
      </w:pPr>
      <w:r>
        <w:t>Sketch and annotate the screw system</w:t>
      </w:r>
      <w:r w:rsidR="00F87DB4">
        <w:t xml:space="preserve"> described above</w:t>
      </w:r>
      <w:r w:rsidR="00E84F74"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E84F74" w:rsidRPr="00181F7B" w:rsidTr="00181F7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F74" w:rsidRDefault="00E84F74" w:rsidP="00704E0A">
            <w:pPr>
              <w:pStyle w:val="ActivityBody"/>
            </w:pPr>
          </w:p>
          <w:p w:rsidR="0090716C" w:rsidRDefault="0090716C" w:rsidP="00704E0A">
            <w:pPr>
              <w:pStyle w:val="ActivityBody"/>
            </w:pPr>
          </w:p>
          <w:p w:rsidR="00E84F74" w:rsidRDefault="00E84F74" w:rsidP="00704E0A">
            <w:pPr>
              <w:pStyle w:val="ActivityBody"/>
            </w:pPr>
          </w:p>
          <w:p w:rsidR="00E84F74" w:rsidRDefault="00E84F74" w:rsidP="00704E0A">
            <w:pPr>
              <w:pStyle w:val="ActivityBody"/>
            </w:pPr>
          </w:p>
          <w:p w:rsidR="00E84F74" w:rsidRDefault="00E84F74" w:rsidP="00704E0A">
            <w:pPr>
              <w:pStyle w:val="ActivityBody"/>
            </w:pPr>
          </w:p>
          <w:p w:rsidR="00E84F74" w:rsidRDefault="00E84F74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</w:tr>
    </w:tbl>
    <w:p w:rsidR="0090716C" w:rsidRPr="008C07A6" w:rsidRDefault="0090716C" w:rsidP="008C07A6"/>
    <w:p w:rsidR="00F96990" w:rsidRDefault="00D90160" w:rsidP="00E84F74">
      <w:pPr>
        <w:pStyle w:val="ActivityNumbers"/>
      </w:pPr>
      <w:r>
        <w:t xml:space="preserve"> Determine the </w:t>
      </w:r>
      <w:r w:rsidR="002C36D3">
        <w:t>circumference</w:t>
      </w:r>
      <w:r>
        <w:t xml:space="preserve"> where the effort is applied.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4788"/>
        <w:gridCol w:w="2394"/>
      </w:tblGrid>
      <w:tr w:rsidR="002C36D3" w:rsidRPr="00181F7B" w:rsidTr="00181F7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6D3" w:rsidRDefault="002C36D3" w:rsidP="00704E0A">
            <w:pPr>
              <w:pStyle w:val="ActivityBody"/>
            </w:pPr>
            <w:r>
              <w:t>Formula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6D3" w:rsidRDefault="002C36D3" w:rsidP="00704E0A">
            <w:pPr>
              <w:pStyle w:val="ActivityBody"/>
            </w:pPr>
            <w:r>
              <w:t>Substitute / Solve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6D3" w:rsidRDefault="002C36D3" w:rsidP="00704E0A">
            <w:pPr>
              <w:pStyle w:val="ActivityBody"/>
            </w:pPr>
            <w:r>
              <w:t>Final Answer</w:t>
            </w:r>
          </w:p>
        </w:tc>
      </w:tr>
      <w:tr w:rsidR="002C36D3" w:rsidRPr="00181F7B" w:rsidTr="00181F7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6D3" w:rsidRDefault="002C36D3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6D3" w:rsidRDefault="002C36D3" w:rsidP="00704E0A">
            <w:pPr>
              <w:pStyle w:val="ActivityBody"/>
            </w:pPr>
          </w:p>
          <w:p w:rsidR="002C36D3" w:rsidRDefault="002C36D3" w:rsidP="00704E0A">
            <w:pPr>
              <w:pStyle w:val="ActivityBody"/>
            </w:pPr>
          </w:p>
          <w:p w:rsidR="002C36D3" w:rsidRDefault="002C36D3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6D3" w:rsidRDefault="002C36D3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</w:tr>
    </w:tbl>
    <w:p w:rsidR="007B57BF" w:rsidRDefault="007B57BF" w:rsidP="008C07A6"/>
    <w:p w:rsidR="002C36D3" w:rsidRPr="008C07A6" w:rsidRDefault="007B57BF" w:rsidP="008C07A6">
      <w:r>
        <w:br w:type="page"/>
      </w:r>
    </w:p>
    <w:p w:rsidR="002C36D3" w:rsidRDefault="002C36D3" w:rsidP="002C36D3">
      <w:pPr>
        <w:pStyle w:val="ActivityNumbers"/>
      </w:pPr>
      <w:r>
        <w:lastRenderedPageBreak/>
        <w:t xml:space="preserve"> Determine the pitch of the screw.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4788"/>
        <w:gridCol w:w="2394"/>
      </w:tblGrid>
      <w:tr w:rsidR="002C36D3" w:rsidRPr="00181F7B" w:rsidTr="00181F7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6D3" w:rsidRDefault="002C36D3" w:rsidP="00704E0A">
            <w:pPr>
              <w:pStyle w:val="ActivityBody"/>
            </w:pPr>
            <w:r>
              <w:t>Formula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6D3" w:rsidRDefault="002C36D3" w:rsidP="00704E0A">
            <w:pPr>
              <w:pStyle w:val="ActivityBody"/>
            </w:pPr>
            <w:r>
              <w:t>Substitute / Solve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6D3" w:rsidRDefault="002C36D3" w:rsidP="00704E0A">
            <w:pPr>
              <w:pStyle w:val="ActivityBody"/>
            </w:pPr>
            <w:r>
              <w:t>Final Answer</w:t>
            </w:r>
          </w:p>
        </w:tc>
      </w:tr>
      <w:tr w:rsidR="002C36D3" w:rsidRPr="00181F7B" w:rsidTr="00181F7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6D3" w:rsidRDefault="002C36D3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6D3" w:rsidRDefault="002C36D3" w:rsidP="00704E0A">
            <w:pPr>
              <w:pStyle w:val="ActivityBody"/>
            </w:pPr>
          </w:p>
          <w:p w:rsidR="002C36D3" w:rsidRDefault="002C36D3" w:rsidP="00704E0A">
            <w:pPr>
              <w:pStyle w:val="ActivityBody"/>
            </w:pPr>
          </w:p>
          <w:p w:rsidR="002C36D3" w:rsidRDefault="002C36D3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6D3" w:rsidRDefault="002C36D3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</w:tr>
    </w:tbl>
    <w:p w:rsidR="002C36D3" w:rsidRPr="008C07A6" w:rsidRDefault="002C36D3" w:rsidP="00784839">
      <w:pPr>
        <w:pStyle w:val="ActivityNumbers"/>
        <w:numPr>
          <w:ilvl w:val="0"/>
          <w:numId w:val="0"/>
        </w:numPr>
      </w:pPr>
    </w:p>
    <w:p w:rsidR="00105DE1" w:rsidRDefault="00105DE1" w:rsidP="00105DE1">
      <w:pPr>
        <w:pStyle w:val="ActivityNumbers"/>
      </w:pPr>
      <w:r>
        <w:t xml:space="preserve"> What is</w:t>
      </w:r>
      <w:r w:rsidR="00AC3787">
        <w:t xml:space="preserve"> the</w:t>
      </w:r>
      <w:r>
        <w:t xml:space="preserve"> mechanical advantage gained in the system?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4788"/>
        <w:gridCol w:w="2394"/>
      </w:tblGrid>
      <w:tr w:rsidR="00105DE1" w:rsidRPr="00181F7B" w:rsidTr="00181F7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E1" w:rsidRDefault="00105DE1" w:rsidP="00704E0A">
            <w:pPr>
              <w:pStyle w:val="ActivityBody"/>
            </w:pPr>
            <w:r>
              <w:t>Formula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E1" w:rsidRDefault="00105DE1" w:rsidP="00704E0A">
            <w:pPr>
              <w:pStyle w:val="ActivityBody"/>
            </w:pPr>
            <w:r>
              <w:t>Substitute / Solve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E1" w:rsidRDefault="00105DE1" w:rsidP="00704E0A">
            <w:pPr>
              <w:pStyle w:val="ActivityBody"/>
            </w:pPr>
            <w:r>
              <w:t>Final Answer</w:t>
            </w:r>
          </w:p>
        </w:tc>
      </w:tr>
      <w:tr w:rsidR="00105DE1" w:rsidRPr="00181F7B" w:rsidTr="00181F7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E1" w:rsidRDefault="00105DE1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E1" w:rsidRDefault="00105DE1" w:rsidP="00704E0A">
            <w:pPr>
              <w:pStyle w:val="ActivityBody"/>
            </w:pPr>
          </w:p>
          <w:p w:rsidR="00105DE1" w:rsidRDefault="00105DE1" w:rsidP="00704E0A">
            <w:pPr>
              <w:pStyle w:val="ActivityBody"/>
            </w:pPr>
          </w:p>
          <w:p w:rsidR="00105DE1" w:rsidRDefault="00105DE1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E1" w:rsidRDefault="00105DE1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</w:tr>
    </w:tbl>
    <w:p w:rsidR="00D90160" w:rsidRDefault="00D90160" w:rsidP="00614379"/>
    <w:p w:rsidR="00614379" w:rsidRDefault="00614379" w:rsidP="00614379">
      <w:pPr>
        <w:pStyle w:val="ActivityNumbers"/>
      </w:pPr>
      <w:r>
        <w:t xml:space="preserve"> How much force can be overcome if 5 </w:t>
      </w:r>
      <w:proofErr w:type="spellStart"/>
      <w:r>
        <w:t>lb</w:t>
      </w:r>
      <w:proofErr w:type="spellEnd"/>
      <w:r>
        <w:t xml:space="preserve"> of force is exerted?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4788"/>
        <w:gridCol w:w="2394"/>
      </w:tblGrid>
      <w:tr w:rsidR="00614379" w:rsidRPr="00181F7B" w:rsidTr="00181F7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379" w:rsidRDefault="00614379" w:rsidP="00704E0A">
            <w:pPr>
              <w:pStyle w:val="ActivityBody"/>
            </w:pPr>
            <w:r>
              <w:t>Formula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379" w:rsidRDefault="00614379" w:rsidP="00704E0A">
            <w:pPr>
              <w:pStyle w:val="ActivityBody"/>
            </w:pPr>
            <w:r>
              <w:t>Substitute / Solve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379" w:rsidRDefault="00614379" w:rsidP="00704E0A">
            <w:pPr>
              <w:pStyle w:val="ActivityBody"/>
            </w:pPr>
            <w:r>
              <w:t>Final Answer</w:t>
            </w:r>
          </w:p>
        </w:tc>
      </w:tr>
      <w:tr w:rsidR="00614379" w:rsidRPr="00181F7B" w:rsidTr="00181F7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379" w:rsidRDefault="00614379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379" w:rsidRDefault="00614379" w:rsidP="00704E0A">
            <w:pPr>
              <w:pStyle w:val="ActivityBody"/>
            </w:pPr>
          </w:p>
          <w:p w:rsidR="00614379" w:rsidRDefault="00614379" w:rsidP="00704E0A">
            <w:pPr>
              <w:pStyle w:val="ActivityBody"/>
            </w:pPr>
          </w:p>
          <w:p w:rsidR="00614379" w:rsidRDefault="00614379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379" w:rsidRDefault="00614379" w:rsidP="00181F7B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</w:tr>
    </w:tbl>
    <w:p w:rsidR="00614379" w:rsidRPr="008C07A6" w:rsidRDefault="00614379" w:rsidP="008C07A6"/>
    <w:sectPr w:rsidR="00614379" w:rsidRPr="008C07A6" w:rsidSect="0039771C">
      <w:headerReference w:type="even" r:id="rId9"/>
      <w:footerReference w:type="default" r:id="rId10"/>
      <w:pgSz w:w="12240" w:h="15840" w:code="1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F5C" w:rsidRDefault="00982F5C">
      <w:r>
        <w:separator/>
      </w:r>
    </w:p>
    <w:p w:rsidR="00982F5C" w:rsidRDefault="00982F5C"/>
    <w:p w:rsidR="00982F5C" w:rsidRDefault="00982F5C"/>
  </w:endnote>
  <w:endnote w:type="continuationSeparator" w:id="0">
    <w:p w:rsidR="00982F5C" w:rsidRDefault="00982F5C">
      <w:r>
        <w:continuationSeparator/>
      </w:r>
    </w:p>
    <w:p w:rsidR="00982F5C" w:rsidRDefault="00982F5C"/>
    <w:p w:rsidR="00982F5C" w:rsidRDefault="00982F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CC1" w:rsidRDefault="006F0CC1">
    <w:pPr>
      <w:pStyle w:val="Footer"/>
      <w:rPr>
        <w:rFonts w:cs="Arial"/>
        <w:szCs w:val="20"/>
      </w:rPr>
    </w:pPr>
    <w:r>
      <w:rPr>
        <w:rFonts w:cs="Arial"/>
        <w:szCs w:val="20"/>
      </w:rPr>
      <w:t>Project Lead The Way,</w:t>
    </w:r>
    <w:r>
      <w:rPr>
        <w:rFonts w:cs="Arial"/>
        <w:szCs w:val="20"/>
        <w:vertAlign w:val="superscript"/>
      </w:rPr>
      <w:t xml:space="preserve"> </w:t>
    </w:r>
    <w:r>
      <w:rPr>
        <w:rFonts w:cs="Arial"/>
        <w:szCs w:val="20"/>
      </w:rPr>
      <w:t>Inc.</w:t>
    </w:r>
  </w:p>
  <w:p w:rsidR="006F0CC1" w:rsidRDefault="003C4A21">
    <w:pPr>
      <w:pStyle w:val="Footer"/>
      <w:rPr>
        <w:rFonts w:cs="Arial"/>
        <w:szCs w:val="20"/>
      </w:rPr>
    </w:pPr>
    <w:r>
      <w:rPr>
        <w:rFonts w:cs="Arial"/>
        <w:szCs w:val="20"/>
      </w:rPr>
      <w:t>Copyright 201</w:t>
    </w:r>
    <w:r w:rsidR="00161A1F">
      <w:rPr>
        <w:rFonts w:cs="Arial"/>
        <w:szCs w:val="20"/>
      </w:rPr>
      <w:t>1</w:t>
    </w:r>
  </w:p>
  <w:p w:rsidR="006F0CC1" w:rsidRDefault="006F0CC1" w:rsidP="003C1870">
    <w:pPr>
      <w:pStyle w:val="Footer"/>
    </w:pPr>
    <w:r>
      <w:t xml:space="preserve">POE </w:t>
    </w:r>
    <w:r w:rsidR="004F4785">
      <w:rPr>
        <w:rFonts w:cs="Arial"/>
        <w:szCs w:val="20"/>
      </w:rPr>
      <w:t xml:space="preserve">– </w:t>
    </w:r>
    <w:r w:rsidR="00E52CF1">
      <w:rPr>
        <w:rFonts w:cs="Arial"/>
        <w:szCs w:val="20"/>
      </w:rPr>
      <w:t xml:space="preserve">Unit </w:t>
    </w:r>
    <w:r w:rsidR="000B5F4D">
      <w:rPr>
        <w:rFonts w:cs="Arial"/>
        <w:szCs w:val="20"/>
      </w:rPr>
      <w:t>1 – Lesson 1</w:t>
    </w:r>
    <w:r w:rsidR="00E52CF1">
      <w:rPr>
        <w:rFonts w:cs="Arial"/>
        <w:szCs w:val="20"/>
      </w:rPr>
      <w:t xml:space="preserve">.1 – </w:t>
    </w:r>
    <w:r w:rsidR="00B21C7D">
      <w:rPr>
        <w:rFonts w:cs="Arial"/>
        <w:szCs w:val="20"/>
      </w:rPr>
      <w:t xml:space="preserve">Activity 1.1.2 </w:t>
    </w:r>
    <w:r w:rsidR="00E52CF1">
      <w:rPr>
        <w:rFonts w:cs="Arial"/>
        <w:szCs w:val="20"/>
      </w:rPr>
      <w:t xml:space="preserve">Simple Machines Practice Problems </w:t>
    </w:r>
    <w:r>
      <w:rPr>
        <w:rFonts w:cs="Arial"/>
        <w:szCs w:val="20"/>
      </w:rPr>
      <w:t>–</w:t>
    </w:r>
    <w:r>
      <w:t xml:space="preserve"> Pa</w:t>
    </w:r>
    <w:r w:rsidRPr="00DA546C">
      <w:t xml:space="preserve">ge </w:t>
    </w:r>
    <w:r>
      <w:fldChar w:fldCharType="begin"/>
    </w:r>
    <w:r w:rsidRPr="00DA546C">
      <w:instrText xml:space="preserve"> PAGE </w:instrText>
    </w:r>
    <w:r>
      <w:fldChar w:fldCharType="separate"/>
    </w:r>
    <w:r w:rsidR="00CE037A">
      <w:rPr>
        <w:noProof/>
      </w:rPr>
      <w:t>6</w:t>
    </w:r>
    <w:r>
      <w:fldChar w:fldCharType="end"/>
    </w:r>
  </w:p>
  <w:p w:rsidR="006F0CC1" w:rsidRDefault="006F0CC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F5C" w:rsidRDefault="00982F5C">
      <w:r>
        <w:separator/>
      </w:r>
    </w:p>
    <w:p w:rsidR="00982F5C" w:rsidRDefault="00982F5C"/>
    <w:p w:rsidR="00982F5C" w:rsidRDefault="00982F5C"/>
  </w:footnote>
  <w:footnote w:type="continuationSeparator" w:id="0">
    <w:p w:rsidR="00982F5C" w:rsidRDefault="00982F5C">
      <w:r>
        <w:continuationSeparator/>
      </w:r>
    </w:p>
    <w:p w:rsidR="00982F5C" w:rsidRDefault="00982F5C"/>
    <w:p w:rsidR="00982F5C" w:rsidRDefault="00982F5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CC1" w:rsidRDefault="006F0CC1"/>
  <w:p w:rsidR="006F0CC1" w:rsidRDefault="006F0CC1"/>
  <w:p w:rsidR="006F0CC1" w:rsidRDefault="006F0CC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0.9pt;height:10.9pt" o:bullet="t">
        <v:imagedata r:id="rId1" o:title="mso1DB"/>
      </v:shape>
    </w:pict>
  </w:numPicBullet>
  <w:abstractNum w:abstractNumId="0">
    <w:nsid w:val="02813672"/>
    <w:multiLevelType w:val="hybridMultilevel"/>
    <w:tmpl w:val="024C9C52"/>
    <w:lvl w:ilvl="0" w:tplc="96605F3C">
      <w:start w:val="1"/>
      <w:numFmt w:val="bullet"/>
      <w:pStyle w:val="activity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F94E48"/>
    <w:multiLevelType w:val="hybridMultilevel"/>
    <w:tmpl w:val="EC10E28C"/>
    <w:lvl w:ilvl="0" w:tplc="CF600FFE">
      <w:start w:val="1"/>
      <w:numFmt w:val="decimal"/>
      <w:pStyle w:val="ActivityNumbers"/>
      <w:lvlText w:val="%1."/>
      <w:lvlJc w:val="left"/>
      <w:pPr>
        <w:tabs>
          <w:tab w:val="num" w:pos="12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7"/>
  </w:num>
  <w:num w:numId="5">
    <w:abstractNumId w:val="10"/>
  </w:num>
  <w:num w:numId="6">
    <w:abstractNumId w:val="12"/>
  </w:num>
  <w:num w:numId="7">
    <w:abstractNumId w:val="12"/>
  </w:num>
  <w:num w:numId="8">
    <w:abstractNumId w:val="13"/>
  </w:num>
  <w:num w:numId="9">
    <w:abstractNumId w:val="3"/>
  </w:num>
  <w:num w:numId="10">
    <w:abstractNumId w:val="15"/>
  </w:num>
  <w:num w:numId="11">
    <w:abstractNumId w:val="16"/>
  </w:num>
  <w:num w:numId="12">
    <w:abstractNumId w:val="11"/>
  </w:num>
  <w:num w:numId="13">
    <w:abstractNumId w:val="9"/>
  </w:num>
  <w:num w:numId="14">
    <w:abstractNumId w:val="6"/>
  </w:num>
  <w:num w:numId="15">
    <w:abstractNumId w:val="1"/>
  </w:num>
  <w:num w:numId="16">
    <w:abstractNumId w:val="8"/>
  </w:num>
  <w:num w:numId="17">
    <w:abstractNumId w:val="4"/>
  </w:num>
  <w:num w:numId="18">
    <w:abstractNumId w:val="0"/>
  </w:num>
  <w:num w:numId="19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FF6"/>
    <w:rsid w:val="00000789"/>
    <w:rsid w:val="0000092C"/>
    <w:rsid w:val="00001686"/>
    <w:rsid w:val="00004E21"/>
    <w:rsid w:val="0000567F"/>
    <w:rsid w:val="0000623E"/>
    <w:rsid w:val="0001126E"/>
    <w:rsid w:val="00011352"/>
    <w:rsid w:val="00013B00"/>
    <w:rsid w:val="00016C43"/>
    <w:rsid w:val="0001743D"/>
    <w:rsid w:val="000200D2"/>
    <w:rsid w:val="00020D6C"/>
    <w:rsid w:val="0002327D"/>
    <w:rsid w:val="00033B85"/>
    <w:rsid w:val="00033C79"/>
    <w:rsid w:val="00034532"/>
    <w:rsid w:val="0003526D"/>
    <w:rsid w:val="000378EC"/>
    <w:rsid w:val="00040B8A"/>
    <w:rsid w:val="00041584"/>
    <w:rsid w:val="0004368E"/>
    <w:rsid w:val="0005138D"/>
    <w:rsid w:val="000520C0"/>
    <w:rsid w:val="000569EF"/>
    <w:rsid w:val="00057A66"/>
    <w:rsid w:val="00061B7A"/>
    <w:rsid w:val="000628AB"/>
    <w:rsid w:val="00063594"/>
    <w:rsid w:val="0006606B"/>
    <w:rsid w:val="000663A8"/>
    <w:rsid w:val="00070603"/>
    <w:rsid w:val="00070F7C"/>
    <w:rsid w:val="000728F6"/>
    <w:rsid w:val="00076DE6"/>
    <w:rsid w:val="00077302"/>
    <w:rsid w:val="00081CA4"/>
    <w:rsid w:val="0008482A"/>
    <w:rsid w:val="00085987"/>
    <w:rsid w:val="00086307"/>
    <w:rsid w:val="00086311"/>
    <w:rsid w:val="00092D2E"/>
    <w:rsid w:val="00093E87"/>
    <w:rsid w:val="00096193"/>
    <w:rsid w:val="0009751C"/>
    <w:rsid w:val="000A6A1F"/>
    <w:rsid w:val="000A7558"/>
    <w:rsid w:val="000B394E"/>
    <w:rsid w:val="000B5F4D"/>
    <w:rsid w:val="000B5F78"/>
    <w:rsid w:val="000B631E"/>
    <w:rsid w:val="000B6392"/>
    <w:rsid w:val="000C04BC"/>
    <w:rsid w:val="000C2D0C"/>
    <w:rsid w:val="000C4F19"/>
    <w:rsid w:val="000C5E31"/>
    <w:rsid w:val="000C775E"/>
    <w:rsid w:val="000D0819"/>
    <w:rsid w:val="000D664D"/>
    <w:rsid w:val="000E3AF0"/>
    <w:rsid w:val="000E4903"/>
    <w:rsid w:val="000E4F47"/>
    <w:rsid w:val="000E7D0C"/>
    <w:rsid w:val="000F56D6"/>
    <w:rsid w:val="000F63E5"/>
    <w:rsid w:val="00100001"/>
    <w:rsid w:val="00100EE1"/>
    <w:rsid w:val="00102C57"/>
    <w:rsid w:val="00104991"/>
    <w:rsid w:val="001059F1"/>
    <w:rsid w:val="00105DE1"/>
    <w:rsid w:val="00107071"/>
    <w:rsid w:val="00112909"/>
    <w:rsid w:val="00114CE5"/>
    <w:rsid w:val="00115D40"/>
    <w:rsid w:val="0012438D"/>
    <w:rsid w:val="0013198A"/>
    <w:rsid w:val="0013344E"/>
    <w:rsid w:val="00141C43"/>
    <w:rsid w:val="0014471F"/>
    <w:rsid w:val="00144B72"/>
    <w:rsid w:val="0014501D"/>
    <w:rsid w:val="0014765B"/>
    <w:rsid w:val="001511DC"/>
    <w:rsid w:val="00161A1F"/>
    <w:rsid w:val="0016715E"/>
    <w:rsid w:val="001714A9"/>
    <w:rsid w:val="00173174"/>
    <w:rsid w:val="001733D9"/>
    <w:rsid w:val="0017508D"/>
    <w:rsid w:val="0017545E"/>
    <w:rsid w:val="00175EB9"/>
    <w:rsid w:val="00181D65"/>
    <w:rsid w:val="00181F7B"/>
    <w:rsid w:val="00185279"/>
    <w:rsid w:val="00186354"/>
    <w:rsid w:val="0018671C"/>
    <w:rsid w:val="00186DD5"/>
    <w:rsid w:val="00190E73"/>
    <w:rsid w:val="0019344C"/>
    <w:rsid w:val="00193E61"/>
    <w:rsid w:val="00196FD5"/>
    <w:rsid w:val="00197928"/>
    <w:rsid w:val="001A0800"/>
    <w:rsid w:val="001A280B"/>
    <w:rsid w:val="001A48D2"/>
    <w:rsid w:val="001A4D6A"/>
    <w:rsid w:val="001A5076"/>
    <w:rsid w:val="001A5449"/>
    <w:rsid w:val="001A6573"/>
    <w:rsid w:val="001A6BBC"/>
    <w:rsid w:val="001B6502"/>
    <w:rsid w:val="001C0049"/>
    <w:rsid w:val="001C0CBF"/>
    <w:rsid w:val="001C4EAF"/>
    <w:rsid w:val="001C6033"/>
    <w:rsid w:val="001D409D"/>
    <w:rsid w:val="001D4156"/>
    <w:rsid w:val="001D73CA"/>
    <w:rsid w:val="001E0C11"/>
    <w:rsid w:val="001E20D8"/>
    <w:rsid w:val="001F0D85"/>
    <w:rsid w:val="001F3C17"/>
    <w:rsid w:val="001F58C5"/>
    <w:rsid w:val="001F7E44"/>
    <w:rsid w:val="002033F3"/>
    <w:rsid w:val="002052AD"/>
    <w:rsid w:val="0021148B"/>
    <w:rsid w:val="002116CA"/>
    <w:rsid w:val="002143D1"/>
    <w:rsid w:val="00214B71"/>
    <w:rsid w:val="002156F7"/>
    <w:rsid w:val="0021649F"/>
    <w:rsid w:val="00217F09"/>
    <w:rsid w:val="00222456"/>
    <w:rsid w:val="00225368"/>
    <w:rsid w:val="002260B3"/>
    <w:rsid w:val="00230889"/>
    <w:rsid w:val="00234431"/>
    <w:rsid w:val="00234CF8"/>
    <w:rsid w:val="00235482"/>
    <w:rsid w:val="00236F12"/>
    <w:rsid w:val="00241359"/>
    <w:rsid w:val="00245CA9"/>
    <w:rsid w:val="00247237"/>
    <w:rsid w:val="00250BAA"/>
    <w:rsid w:val="002624B4"/>
    <w:rsid w:val="00266517"/>
    <w:rsid w:val="00267838"/>
    <w:rsid w:val="00271A3E"/>
    <w:rsid w:val="00274511"/>
    <w:rsid w:val="00274F45"/>
    <w:rsid w:val="0027539B"/>
    <w:rsid w:val="00277856"/>
    <w:rsid w:val="00280633"/>
    <w:rsid w:val="002810CE"/>
    <w:rsid w:val="00283F6E"/>
    <w:rsid w:val="002856A1"/>
    <w:rsid w:val="0028630E"/>
    <w:rsid w:val="00287D7C"/>
    <w:rsid w:val="00290F43"/>
    <w:rsid w:val="002936B0"/>
    <w:rsid w:val="00297EF3"/>
    <w:rsid w:val="002A2E81"/>
    <w:rsid w:val="002B0DB9"/>
    <w:rsid w:val="002B65F0"/>
    <w:rsid w:val="002B7C7A"/>
    <w:rsid w:val="002C35D6"/>
    <w:rsid w:val="002C36D3"/>
    <w:rsid w:val="002C6852"/>
    <w:rsid w:val="002D2896"/>
    <w:rsid w:val="002D290F"/>
    <w:rsid w:val="002D3A71"/>
    <w:rsid w:val="002D67C9"/>
    <w:rsid w:val="002D7EC0"/>
    <w:rsid w:val="002E0B03"/>
    <w:rsid w:val="002E0B1B"/>
    <w:rsid w:val="002E1258"/>
    <w:rsid w:val="002E23F9"/>
    <w:rsid w:val="002E424C"/>
    <w:rsid w:val="002E4C90"/>
    <w:rsid w:val="002E73F5"/>
    <w:rsid w:val="002F32F2"/>
    <w:rsid w:val="002F579E"/>
    <w:rsid w:val="002F7626"/>
    <w:rsid w:val="002F7FF7"/>
    <w:rsid w:val="0030038E"/>
    <w:rsid w:val="003003A5"/>
    <w:rsid w:val="00300D83"/>
    <w:rsid w:val="003012B4"/>
    <w:rsid w:val="0030681A"/>
    <w:rsid w:val="00312F13"/>
    <w:rsid w:val="0031338D"/>
    <w:rsid w:val="003139D9"/>
    <w:rsid w:val="00316D32"/>
    <w:rsid w:val="00317B79"/>
    <w:rsid w:val="003225FA"/>
    <w:rsid w:val="003262E5"/>
    <w:rsid w:val="0032682A"/>
    <w:rsid w:val="00332079"/>
    <w:rsid w:val="0033240E"/>
    <w:rsid w:val="0033278B"/>
    <w:rsid w:val="00332FDC"/>
    <w:rsid w:val="0033382D"/>
    <w:rsid w:val="0033450A"/>
    <w:rsid w:val="00337849"/>
    <w:rsid w:val="00340CE7"/>
    <w:rsid w:val="00342A05"/>
    <w:rsid w:val="00347BAB"/>
    <w:rsid w:val="00350437"/>
    <w:rsid w:val="00351688"/>
    <w:rsid w:val="0035223B"/>
    <w:rsid w:val="00353C05"/>
    <w:rsid w:val="00366336"/>
    <w:rsid w:val="00366EFC"/>
    <w:rsid w:val="0037006C"/>
    <w:rsid w:val="003713F8"/>
    <w:rsid w:val="00371F1F"/>
    <w:rsid w:val="003723E7"/>
    <w:rsid w:val="003727CA"/>
    <w:rsid w:val="003742ED"/>
    <w:rsid w:val="00375492"/>
    <w:rsid w:val="003835B0"/>
    <w:rsid w:val="003840D7"/>
    <w:rsid w:val="0038662D"/>
    <w:rsid w:val="00387247"/>
    <w:rsid w:val="003937FC"/>
    <w:rsid w:val="003961F1"/>
    <w:rsid w:val="00396200"/>
    <w:rsid w:val="0039755C"/>
    <w:rsid w:val="0039771C"/>
    <w:rsid w:val="003A01B7"/>
    <w:rsid w:val="003A1697"/>
    <w:rsid w:val="003A1A3B"/>
    <w:rsid w:val="003A5141"/>
    <w:rsid w:val="003B5780"/>
    <w:rsid w:val="003C1870"/>
    <w:rsid w:val="003C2EBC"/>
    <w:rsid w:val="003C318B"/>
    <w:rsid w:val="003C4373"/>
    <w:rsid w:val="003C4A21"/>
    <w:rsid w:val="003C4E94"/>
    <w:rsid w:val="003C5430"/>
    <w:rsid w:val="003C58F3"/>
    <w:rsid w:val="003C67B5"/>
    <w:rsid w:val="003C6C52"/>
    <w:rsid w:val="003C7D2A"/>
    <w:rsid w:val="003D3115"/>
    <w:rsid w:val="003D341C"/>
    <w:rsid w:val="003E1D1B"/>
    <w:rsid w:val="003E547F"/>
    <w:rsid w:val="003E54C3"/>
    <w:rsid w:val="003E5ECB"/>
    <w:rsid w:val="003E6954"/>
    <w:rsid w:val="003F6724"/>
    <w:rsid w:val="00402B10"/>
    <w:rsid w:val="004049A7"/>
    <w:rsid w:val="00406B60"/>
    <w:rsid w:val="00410356"/>
    <w:rsid w:val="004127BD"/>
    <w:rsid w:val="00417C27"/>
    <w:rsid w:val="0042127F"/>
    <w:rsid w:val="0042562A"/>
    <w:rsid w:val="0042586D"/>
    <w:rsid w:val="00426F0D"/>
    <w:rsid w:val="004275D4"/>
    <w:rsid w:val="004350F8"/>
    <w:rsid w:val="0043524D"/>
    <w:rsid w:val="004361A1"/>
    <w:rsid w:val="00437B73"/>
    <w:rsid w:val="004414F7"/>
    <w:rsid w:val="00442C22"/>
    <w:rsid w:val="00442C2D"/>
    <w:rsid w:val="00443593"/>
    <w:rsid w:val="00443867"/>
    <w:rsid w:val="00445683"/>
    <w:rsid w:val="004464EA"/>
    <w:rsid w:val="0045050B"/>
    <w:rsid w:val="0046239E"/>
    <w:rsid w:val="0046306B"/>
    <w:rsid w:val="00464BEF"/>
    <w:rsid w:val="00467E25"/>
    <w:rsid w:val="004704F6"/>
    <w:rsid w:val="00470E75"/>
    <w:rsid w:val="004734D9"/>
    <w:rsid w:val="00487448"/>
    <w:rsid w:val="0049121E"/>
    <w:rsid w:val="004914B0"/>
    <w:rsid w:val="0049493F"/>
    <w:rsid w:val="004957AD"/>
    <w:rsid w:val="004A009F"/>
    <w:rsid w:val="004A34F1"/>
    <w:rsid w:val="004A380B"/>
    <w:rsid w:val="004A4262"/>
    <w:rsid w:val="004B115B"/>
    <w:rsid w:val="004B4CA1"/>
    <w:rsid w:val="004C1798"/>
    <w:rsid w:val="004C17D6"/>
    <w:rsid w:val="004C44B3"/>
    <w:rsid w:val="004C5FC6"/>
    <w:rsid w:val="004C6693"/>
    <w:rsid w:val="004D0063"/>
    <w:rsid w:val="004D0F8B"/>
    <w:rsid w:val="004D1442"/>
    <w:rsid w:val="004D1612"/>
    <w:rsid w:val="004D38F5"/>
    <w:rsid w:val="004E6F6E"/>
    <w:rsid w:val="004F29A8"/>
    <w:rsid w:val="004F2DD4"/>
    <w:rsid w:val="004F4785"/>
    <w:rsid w:val="004F518D"/>
    <w:rsid w:val="004F58B8"/>
    <w:rsid w:val="00503188"/>
    <w:rsid w:val="005042B2"/>
    <w:rsid w:val="00505F9B"/>
    <w:rsid w:val="00510B70"/>
    <w:rsid w:val="00510C02"/>
    <w:rsid w:val="0051110C"/>
    <w:rsid w:val="00511289"/>
    <w:rsid w:val="0051245C"/>
    <w:rsid w:val="005166DA"/>
    <w:rsid w:val="00517B3E"/>
    <w:rsid w:val="005229CD"/>
    <w:rsid w:val="005230D5"/>
    <w:rsid w:val="00533318"/>
    <w:rsid w:val="00534456"/>
    <w:rsid w:val="00540877"/>
    <w:rsid w:val="0054233E"/>
    <w:rsid w:val="00547C51"/>
    <w:rsid w:val="00547E24"/>
    <w:rsid w:val="00553463"/>
    <w:rsid w:val="00553B7B"/>
    <w:rsid w:val="00554F75"/>
    <w:rsid w:val="00554F9B"/>
    <w:rsid w:val="005557A1"/>
    <w:rsid w:val="00557E67"/>
    <w:rsid w:val="00560670"/>
    <w:rsid w:val="00561579"/>
    <w:rsid w:val="00563561"/>
    <w:rsid w:val="00565108"/>
    <w:rsid w:val="00567096"/>
    <w:rsid w:val="00567D4C"/>
    <w:rsid w:val="005701D0"/>
    <w:rsid w:val="00570F4E"/>
    <w:rsid w:val="0057213E"/>
    <w:rsid w:val="00582FD9"/>
    <w:rsid w:val="00583FE2"/>
    <w:rsid w:val="00590A32"/>
    <w:rsid w:val="0059256D"/>
    <w:rsid w:val="00595B47"/>
    <w:rsid w:val="00596A0A"/>
    <w:rsid w:val="00597277"/>
    <w:rsid w:val="00597DE2"/>
    <w:rsid w:val="005A3F94"/>
    <w:rsid w:val="005A472A"/>
    <w:rsid w:val="005B127E"/>
    <w:rsid w:val="005B13D1"/>
    <w:rsid w:val="005B5291"/>
    <w:rsid w:val="005B72DF"/>
    <w:rsid w:val="005B76AD"/>
    <w:rsid w:val="005C137E"/>
    <w:rsid w:val="005C27EF"/>
    <w:rsid w:val="005C292B"/>
    <w:rsid w:val="005C5C01"/>
    <w:rsid w:val="005C7C00"/>
    <w:rsid w:val="005D5BDF"/>
    <w:rsid w:val="005D694B"/>
    <w:rsid w:val="005D73E1"/>
    <w:rsid w:val="005E0730"/>
    <w:rsid w:val="005E0B5C"/>
    <w:rsid w:val="005E498C"/>
    <w:rsid w:val="005E646B"/>
    <w:rsid w:val="005F277C"/>
    <w:rsid w:val="005F2C80"/>
    <w:rsid w:val="005F309D"/>
    <w:rsid w:val="005F4339"/>
    <w:rsid w:val="00600A84"/>
    <w:rsid w:val="00601A71"/>
    <w:rsid w:val="00602DF7"/>
    <w:rsid w:val="0060659A"/>
    <w:rsid w:val="00607D43"/>
    <w:rsid w:val="0061186C"/>
    <w:rsid w:val="00614379"/>
    <w:rsid w:val="006156F1"/>
    <w:rsid w:val="00615D63"/>
    <w:rsid w:val="0061721F"/>
    <w:rsid w:val="00625199"/>
    <w:rsid w:val="00630518"/>
    <w:rsid w:val="006306CB"/>
    <w:rsid w:val="00631293"/>
    <w:rsid w:val="006319AE"/>
    <w:rsid w:val="0063317C"/>
    <w:rsid w:val="00634026"/>
    <w:rsid w:val="0064287E"/>
    <w:rsid w:val="00643A54"/>
    <w:rsid w:val="00644C3A"/>
    <w:rsid w:val="00645454"/>
    <w:rsid w:val="00647286"/>
    <w:rsid w:val="00652752"/>
    <w:rsid w:val="0065689F"/>
    <w:rsid w:val="006631E7"/>
    <w:rsid w:val="006632FB"/>
    <w:rsid w:val="00663BB0"/>
    <w:rsid w:val="0066435F"/>
    <w:rsid w:val="006643BB"/>
    <w:rsid w:val="006664C9"/>
    <w:rsid w:val="00666E84"/>
    <w:rsid w:val="00671E89"/>
    <w:rsid w:val="006723B0"/>
    <w:rsid w:val="00676EE0"/>
    <w:rsid w:val="006824F6"/>
    <w:rsid w:val="006853D5"/>
    <w:rsid w:val="00687294"/>
    <w:rsid w:val="00687BBC"/>
    <w:rsid w:val="00691627"/>
    <w:rsid w:val="006920FC"/>
    <w:rsid w:val="0069291A"/>
    <w:rsid w:val="006942E1"/>
    <w:rsid w:val="00694BC5"/>
    <w:rsid w:val="00694FD7"/>
    <w:rsid w:val="00696299"/>
    <w:rsid w:val="006966F2"/>
    <w:rsid w:val="00697CE3"/>
    <w:rsid w:val="006A0383"/>
    <w:rsid w:val="006A2BFE"/>
    <w:rsid w:val="006A3994"/>
    <w:rsid w:val="006A71B1"/>
    <w:rsid w:val="006B0149"/>
    <w:rsid w:val="006B0662"/>
    <w:rsid w:val="006B1718"/>
    <w:rsid w:val="006B1A41"/>
    <w:rsid w:val="006B2ECD"/>
    <w:rsid w:val="006B2FC6"/>
    <w:rsid w:val="006B55F7"/>
    <w:rsid w:val="006B5B91"/>
    <w:rsid w:val="006B6F9C"/>
    <w:rsid w:val="006B773D"/>
    <w:rsid w:val="006C01F7"/>
    <w:rsid w:val="006C0CA6"/>
    <w:rsid w:val="006C3CB8"/>
    <w:rsid w:val="006C42F7"/>
    <w:rsid w:val="006C4560"/>
    <w:rsid w:val="006D1245"/>
    <w:rsid w:val="006D2D2B"/>
    <w:rsid w:val="006D3086"/>
    <w:rsid w:val="006D62AC"/>
    <w:rsid w:val="006D70C9"/>
    <w:rsid w:val="006E08BF"/>
    <w:rsid w:val="006E1B77"/>
    <w:rsid w:val="006E7D86"/>
    <w:rsid w:val="006F00DE"/>
    <w:rsid w:val="006F0CC1"/>
    <w:rsid w:val="0070172B"/>
    <w:rsid w:val="00701A9A"/>
    <w:rsid w:val="00701D24"/>
    <w:rsid w:val="00701EBB"/>
    <w:rsid w:val="00702AE0"/>
    <w:rsid w:val="00702B15"/>
    <w:rsid w:val="00703011"/>
    <w:rsid w:val="007038E3"/>
    <w:rsid w:val="00704B42"/>
    <w:rsid w:val="00704E0A"/>
    <w:rsid w:val="007059D7"/>
    <w:rsid w:val="007127A7"/>
    <w:rsid w:val="00713A89"/>
    <w:rsid w:val="00714DD6"/>
    <w:rsid w:val="0071744C"/>
    <w:rsid w:val="00717849"/>
    <w:rsid w:val="00720FBC"/>
    <w:rsid w:val="00722241"/>
    <w:rsid w:val="00724C9B"/>
    <w:rsid w:val="00725D08"/>
    <w:rsid w:val="00726444"/>
    <w:rsid w:val="00727E2A"/>
    <w:rsid w:val="0073072D"/>
    <w:rsid w:val="00732254"/>
    <w:rsid w:val="007349C5"/>
    <w:rsid w:val="0074028B"/>
    <w:rsid w:val="00742106"/>
    <w:rsid w:val="007431F8"/>
    <w:rsid w:val="00743535"/>
    <w:rsid w:val="007458B3"/>
    <w:rsid w:val="0074693D"/>
    <w:rsid w:val="00747318"/>
    <w:rsid w:val="007503EC"/>
    <w:rsid w:val="007508AE"/>
    <w:rsid w:val="00751F48"/>
    <w:rsid w:val="00752A53"/>
    <w:rsid w:val="00753216"/>
    <w:rsid w:val="0075405A"/>
    <w:rsid w:val="0075497D"/>
    <w:rsid w:val="00755055"/>
    <w:rsid w:val="00762202"/>
    <w:rsid w:val="007654F9"/>
    <w:rsid w:val="00765B7D"/>
    <w:rsid w:val="00765C3D"/>
    <w:rsid w:val="00767CA2"/>
    <w:rsid w:val="00772E42"/>
    <w:rsid w:val="00773000"/>
    <w:rsid w:val="00774450"/>
    <w:rsid w:val="007746D3"/>
    <w:rsid w:val="00777601"/>
    <w:rsid w:val="00782AE1"/>
    <w:rsid w:val="00784839"/>
    <w:rsid w:val="00787289"/>
    <w:rsid w:val="0078754B"/>
    <w:rsid w:val="00787A6B"/>
    <w:rsid w:val="00790285"/>
    <w:rsid w:val="007912B8"/>
    <w:rsid w:val="007A35F9"/>
    <w:rsid w:val="007A4F93"/>
    <w:rsid w:val="007A5827"/>
    <w:rsid w:val="007B57BF"/>
    <w:rsid w:val="007C2908"/>
    <w:rsid w:val="007C2E0B"/>
    <w:rsid w:val="007C500E"/>
    <w:rsid w:val="007C79E9"/>
    <w:rsid w:val="007D26E7"/>
    <w:rsid w:val="007D277E"/>
    <w:rsid w:val="007D5C82"/>
    <w:rsid w:val="007D74C0"/>
    <w:rsid w:val="007E3B86"/>
    <w:rsid w:val="007F0949"/>
    <w:rsid w:val="007F42AD"/>
    <w:rsid w:val="007F7704"/>
    <w:rsid w:val="007F7ED2"/>
    <w:rsid w:val="008010D7"/>
    <w:rsid w:val="00805B2E"/>
    <w:rsid w:val="00806122"/>
    <w:rsid w:val="00810D16"/>
    <w:rsid w:val="00814ABE"/>
    <w:rsid w:val="00816D76"/>
    <w:rsid w:val="00816E9A"/>
    <w:rsid w:val="00817FC6"/>
    <w:rsid w:val="0082478E"/>
    <w:rsid w:val="00837EF3"/>
    <w:rsid w:val="00840B45"/>
    <w:rsid w:val="00840FD4"/>
    <w:rsid w:val="00842565"/>
    <w:rsid w:val="00844D2C"/>
    <w:rsid w:val="00846FC3"/>
    <w:rsid w:val="00847304"/>
    <w:rsid w:val="008566E9"/>
    <w:rsid w:val="00857690"/>
    <w:rsid w:val="00862CF6"/>
    <w:rsid w:val="008673E0"/>
    <w:rsid w:val="008721A9"/>
    <w:rsid w:val="00872C5B"/>
    <w:rsid w:val="00873137"/>
    <w:rsid w:val="00873C38"/>
    <w:rsid w:val="0088178B"/>
    <w:rsid w:val="00882224"/>
    <w:rsid w:val="00883FD9"/>
    <w:rsid w:val="00885915"/>
    <w:rsid w:val="00887D93"/>
    <w:rsid w:val="008908B3"/>
    <w:rsid w:val="00891CE2"/>
    <w:rsid w:val="00894A97"/>
    <w:rsid w:val="008B2BAD"/>
    <w:rsid w:val="008B33DF"/>
    <w:rsid w:val="008B77B1"/>
    <w:rsid w:val="008C00EA"/>
    <w:rsid w:val="008C07A6"/>
    <w:rsid w:val="008C15FA"/>
    <w:rsid w:val="008C4222"/>
    <w:rsid w:val="008C4841"/>
    <w:rsid w:val="008C7D6F"/>
    <w:rsid w:val="008D415D"/>
    <w:rsid w:val="008D44DD"/>
    <w:rsid w:val="008D4D6C"/>
    <w:rsid w:val="008D6C96"/>
    <w:rsid w:val="008E0076"/>
    <w:rsid w:val="008E2D6E"/>
    <w:rsid w:val="008E46B3"/>
    <w:rsid w:val="008E5926"/>
    <w:rsid w:val="008E7F75"/>
    <w:rsid w:val="008F2F5E"/>
    <w:rsid w:val="008F3936"/>
    <w:rsid w:val="008F3D63"/>
    <w:rsid w:val="008F5CE8"/>
    <w:rsid w:val="00901C80"/>
    <w:rsid w:val="00901F94"/>
    <w:rsid w:val="0090716C"/>
    <w:rsid w:val="00907AF2"/>
    <w:rsid w:val="00907D0E"/>
    <w:rsid w:val="00911623"/>
    <w:rsid w:val="00913E1C"/>
    <w:rsid w:val="00914135"/>
    <w:rsid w:val="00917804"/>
    <w:rsid w:val="00920682"/>
    <w:rsid w:val="00921694"/>
    <w:rsid w:val="00922FF6"/>
    <w:rsid w:val="00924517"/>
    <w:rsid w:val="00925B3F"/>
    <w:rsid w:val="00927340"/>
    <w:rsid w:val="0092773B"/>
    <w:rsid w:val="0093350A"/>
    <w:rsid w:val="0093452E"/>
    <w:rsid w:val="009371B3"/>
    <w:rsid w:val="0094312B"/>
    <w:rsid w:val="00944EFA"/>
    <w:rsid w:val="00946F0A"/>
    <w:rsid w:val="00952616"/>
    <w:rsid w:val="00953CC1"/>
    <w:rsid w:val="00956049"/>
    <w:rsid w:val="00956A64"/>
    <w:rsid w:val="00957CC6"/>
    <w:rsid w:val="00961790"/>
    <w:rsid w:val="00962087"/>
    <w:rsid w:val="00964052"/>
    <w:rsid w:val="009649BF"/>
    <w:rsid w:val="009679D5"/>
    <w:rsid w:val="00970E60"/>
    <w:rsid w:val="00976002"/>
    <w:rsid w:val="0098172C"/>
    <w:rsid w:val="00981838"/>
    <w:rsid w:val="00982F5C"/>
    <w:rsid w:val="00993317"/>
    <w:rsid w:val="00994E18"/>
    <w:rsid w:val="00995888"/>
    <w:rsid w:val="009A079B"/>
    <w:rsid w:val="009A10D7"/>
    <w:rsid w:val="009A41B2"/>
    <w:rsid w:val="009A48F8"/>
    <w:rsid w:val="009A513A"/>
    <w:rsid w:val="009A7633"/>
    <w:rsid w:val="009B0417"/>
    <w:rsid w:val="009B0D36"/>
    <w:rsid w:val="009B3BC7"/>
    <w:rsid w:val="009B4EF9"/>
    <w:rsid w:val="009B4FC6"/>
    <w:rsid w:val="009B56D8"/>
    <w:rsid w:val="009C1ED9"/>
    <w:rsid w:val="009C3B01"/>
    <w:rsid w:val="009C3FEA"/>
    <w:rsid w:val="009C62FC"/>
    <w:rsid w:val="009D3D4C"/>
    <w:rsid w:val="009D7716"/>
    <w:rsid w:val="009E31DB"/>
    <w:rsid w:val="009E51C4"/>
    <w:rsid w:val="009F0862"/>
    <w:rsid w:val="009F0E66"/>
    <w:rsid w:val="009F126B"/>
    <w:rsid w:val="009F156A"/>
    <w:rsid w:val="009F2695"/>
    <w:rsid w:val="009F60B5"/>
    <w:rsid w:val="009F68A0"/>
    <w:rsid w:val="00A12384"/>
    <w:rsid w:val="00A12B6A"/>
    <w:rsid w:val="00A1633C"/>
    <w:rsid w:val="00A17D75"/>
    <w:rsid w:val="00A21636"/>
    <w:rsid w:val="00A22B80"/>
    <w:rsid w:val="00A24F42"/>
    <w:rsid w:val="00A250CA"/>
    <w:rsid w:val="00A266BA"/>
    <w:rsid w:val="00A321E6"/>
    <w:rsid w:val="00A32A97"/>
    <w:rsid w:val="00A36948"/>
    <w:rsid w:val="00A36F97"/>
    <w:rsid w:val="00A4028F"/>
    <w:rsid w:val="00A4282B"/>
    <w:rsid w:val="00A42D1D"/>
    <w:rsid w:val="00A470FA"/>
    <w:rsid w:val="00A54B39"/>
    <w:rsid w:val="00A54BE6"/>
    <w:rsid w:val="00A55EF8"/>
    <w:rsid w:val="00A55F55"/>
    <w:rsid w:val="00A61912"/>
    <w:rsid w:val="00A61EA3"/>
    <w:rsid w:val="00A62289"/>
    <w:rsid w:val="00A6250C"/>
    <w:rsid w:val="00A636F9"/>
    <w:rsid w:val="00A642CE"/>
    <w:rsid w:val="00A716B3"/>
    <w:rsid w:val="00A72383"/>
    <w:rsid w:val="00A74851"/>
    <w:rsid w:val="00A7486E"/>
    <w:rsid w:val="00A7658D"/>
    <w:rsid w:val="00A7764B"/>
    <w:rsid w:val="00A776C9"/>
    <w:rsid w:val="00A802B3"/>
    <w:rsid w:val="00A807B5"/>
    <w:rsid w:val="00A8084B"/>
    <w:rsid w:val="00A816C2"/>
    <w:rsid w:val="00A81E84"/>
    <w:rsid w:val="00A8248B"/>
    <w:rsid w:val="00A87FA2"/>
    <w:rsid w:val="00A9346E"/>
    <w:rsid w:val="00A949F7"/>
    <w:rsid w:val="00AA155D"/>
    <w:rsid w:val="00AA1942"/>
    <w:rsid w:val="00AA51D6"/>
    <w:rsid w:val="00AB3C62"/>
    <w:rsid w:val="00AB5A2D"/>
    <w:rsid w:val="00AB5B86"/>
    <w:rsid w:val="00AB765C"/>
    <w:rsid w:val="00AC3787"/>
    <w:rsid w:val="00AC3A68"/>
    <w:rsid w:val="00AC47EE"/>
    <w:rsid w:val="00AC6EF1"/>
    <w:rsid w:val="00AD64B4"/>
    <w:rsid w:val="00AE1ED0"/>
    <w:rsid w:val="00AE2AEC"/>
    <w:rsid w:val="00AE2EA4"/>
    <w:rsid w:val="00AE464F"/>
    <w:rsid w:val="00AE4B74"/>
    <w:rsid w:val="00AE79C9"/>
    <w:rsid w:val="00AF2793"/>
    <w:rsid w:val="00AF5693"/>
    <w:rsid w:val="00AF6533"/>
    <w:rsid w:val="00AF7D3F"/>
    <w:rsid w:val="00AF7FF6"/>
    <w:rsid w:val="00B01614"/>
    <w:rsid w:val="00B01C6C"/>
    <w:rsid w:val="00B033BA"/>
    <w:rsid w:val="00B0379F"/>
    <w:rsid w:val="00B0541F"/>
    <w:rsid w:val="00B10201"/>
    <w:rsid w:val="00B10CA9"/>
    <w:rsid w:val="00B12A4A"/>
    <w:rsid w:val="00B13227"/>
    <w:rsid w:val="00B17655"/>
    <w:rsid w:val="00B17FE2"/>
    <w:rsid w:val="00B21C7D"/>
    <w:rsid w:val="00B22165"/>
    <w:rsid w:val="00B2356E"/>
    <w:rsid w:val="00B25E70"/>
    <w:rsid w:val="00B277EB"/>
    <w:rsid w:val="00B30887"/>
    <w:rsid w:val="00B30D14"/>
    <w:rsid w:val="00B311AB"/>
    <w:rsid w:val="00B323CF"/>
    <w:rsid w:val="00B34B8B"/>
    <w:rsid w:val="00B37FF7"/>
    <w:rsid w:val="00B41D0B"/>
    <w:rsid w:val="00B45AC3"/>
    <w:rsid w:val="00B46A55"/>
    <w:rsid w:val="00B50303"/>
    <w:rsid w:val="00B5137E"/>
    <w:rsid w:val="00B5601B"/>
    <w:rsid w:val="00B562C8"/>
    <w:rsid w:val="00B5730E"/>
    <w:rsid w:val="00B62813"/>
    <w:rsid w:val="00B72A64"/>
    <w:rsid w:val="00B7621F"/>
    <w:rsid w:val="00B76D66"/>
    <w:rsid w:val="00B77FF0"/>
    <w:rsid w:val="00B81865"/>
    <w:rsid w:val="00B84848"/>
    <w:rsid w:val="00B91232"/>
    <w:rsid w:val="00B926CC"/>
    <w:rsid w:val="00B94BBB"/>
    <w:rsid w:val="00B971DA"/>
    <w:rsid w:val="00BA0A82"/>
    <w:rsid w:val="00BA3B54"/>
    <w:rsid w:val="00BB244F"/>
    <w:rsid w:val="00BB3985"/>
    <w:rsid w:val="00BB52F1"/>
    <w:rsid w:val="00BB52FF"/>
    <w:rsid w:val="00BB5EB2"/>
    <w:rsid w:val="00BB77D9"/>
    <w:rsid w:val="00BC19F8"/>
    <w:rsid w:val="00BC3A65"/>
    <w:rsid w:val="00BC3E25"/>
    <w:rsid w:val="00BC3F56"/>
    <w:rsid w:val="00BC5AB8"/>
    <w:rsid w:val="00BC6089"/>
    <w:rsid w:val="00BD124D"/>
    <w:rsid w:val="00BD1827"/>
    <w:rsid w:val="00BD2290"/>
    <w:rsid w:val="00BD38ED"/>
    <w:rsid w:val="00BD48DA"/>
    <w:rsid w:val="00BD5DEB"/>
    <w:rsid w:val="00BE0F71"/>
    <w:rsid w:val="00BE1439"/>
    <w:rsid w:val="00BE318B"/>
    <w:rsid w:val="00BE4020"/>
    <w:rsid w:val="00BE55A3"/>
    <w:rsid w:val="00BF0F54"/>
    <w:rsid w:val="00BF197F"/>
    <w:rsid w:val="00BF384B"/>
    <w:rsid w:val="00BF3F4F"/>
    <w:rsid w:val="00BF592C"/>
    <w:rsid w:val="00BF6F1E"/>
    <w:rsid w:val="00BF777A"/>
    <w:rsid w:val="00C0246A"/>
    <w:rsid w:val="00C02DD2"/>
    <w:rsid w:val="00C039BF"/>
    <w:rsid w:val="00C10EDA"/>
    <w:rsid w:val="00C130A9"/>
    <w:rsid w:val="00C13302"/>
    <w:rsid w:val="00C13993"/>
    <w:rsid w:val="00C1762A"/>
    <w:rsid w:val="00C2325B"/>
    <w:rsid w:val="00C23D52"/>
    <w:rsid w:val="00C263EB"/>
    <w:rsid w:val="00C33030"/>
    <w:rsid w:val="00C33349"/>
    <w:rsid w:val="00C33A2E"/>
    <w:rsid w:val="00C34E1F"/>
    <w:rsid w:val="00C353BE"/>
    <w:rsid w:val="00C371CA"/>
    <w:rsid w:val="00C37786"/>
    <w:rsid w:val="00C44BF4"/>
    <w:rsid w:val="00C468BA"/>
    <w:rsid w:val="00C53B6C"/>
    <w:rsid w:val="00C5404B"/>
    <w:rsid w:val="00C55E43"/>
    <w:rsid w:val="00C60122"/>
    <w:rsid w:val="00C625FC"/>
    <w:rsid w:val="00C63CA4"/>
    <w:rsid w:val="00C643F2"/>
    <w:rsid w:val="00C64ED2"/>
    <w:rsid w:val="00C6639D"/>
    <w:rsid w:val="00C70159"/>
    <w:rsid w:val="00C70778"/>
    <w:rsid w:val="00C7442B"/>
    <w:rsid w:val="00C749A6"/>
    <w:rsid w:val="00C75E0D"/>
    <w:rsid w:val="00C825CE"/>
    <w:rsid w:val="00C825F1"/>
    <w:rsid w:val="00C85171"/>
    <w:rsid w:val="00C86196"/>
    <w:rsid w:val="00C86941"/>
    <w:rsid w:val="00C90AA4"/>
    <w:rsid w:val="00C92701"/>
    <w:rsid w:val="00C92B0B"/>
    <w:rsid w:val="00C96DDF"/>
    <w:rsid w:val="00C97E87"/>
    <w:rsid w:val="00CA0955"/>
    <w:rsid w:val="00CA1843"/>
    <w:rsid w:val="00CA21DF"/>
    <w:rsid w:val="00CA2AD1"/>
    <w:rsid w:val="00CA416F"/>
    <w:rsid w:val="00CA489B"/>
    <w:rsid w:val="00CA5278"/>
    <w:rsid w:val="00CA591F"/>
    <w:rsid w:val="00CA7874"/>
    <w:rsid w:val="00CA7C60"/>
    <w:rsid w:val="00CB0790"/>
    <w:rsid w:val="00CB159A"/>
    <w:rsid w:val="00CB4243"/>
    <w:rsid w:val="00CB468A"/>
    <w:rsid w:val="00CB6DA1"/>
    <w:rsid w:val="00CC3936"/>
    <w:rsid w:val="00CC4FED"/>
    <w:rsid w:val="00CD0964"/>
    <w:rsid w:val="00CD14D8"/>
    <w:rsid w:val="00CD1669"/>
    <w:rsid w:val="00CD1E35"/>
    <w:rsid w:val="00CD524F"/>
    <w:rsid w:val="00CD5FF3"/>
    <w:rsid w:val="00CE037A"/>
    <w:rsid w:val="00CE122F"/>
    <w:rsid w:val="00CE17AE"/>
    <w:rsid w:val="00CE2381"/>
    <w:rsid w:val="00CE2A2C"/>
    <w:rsid w:val="00CE4D14"/>
    <w:rsid w:val="00CE6424"/>
    <w:rsid w:val="00CF0E6C"/>
    <w:rsid w:val="00CF42E3"/>
    <w:rsid w:val="00CF469C"/>
    <w:rsid w:val="00CF6CF2"/>
    <w:rsid w:val="00CF7EC0"/>
    <w:rsid w:val="00D010ED"/>
    <w:rsid w:val="00D02C7B"/>
    <w:rsid w:val="00D06490"/>
    <w:rsid w:val="00D11A07"/>
    <w:rsid w:val="00D15F60"/>
    <w:rsid w:val="00D17F15"/>
    <w:rsid w:val="00D246E5"/>
    <w:rsid w:val="00D30189"/>
    <w:rsid w:val="00D33353"/>
    <w:rsid w:val="00D3382C"/>
    <w:rsid w:val="00D37136"/>
    <w:rsid w:val="00D4152A"/>
    <w:rsid w:val="00D425A0"/>
    <w:rsid w:val="00D42640"/>
    <w:rsid w:val="00D43925"/>
    <w:rsid w:val="00D4453C"/>
    <w:rsid w:val="00D520F0"/>
    <w:rsid w:val="00D55E9B"/>
    <w:rsid w:val="00D56263"/>
    <w:rsid w:val="00D571F1"/>
    <w:rsid w:val="00D6468A"/>
    <w:rsid w:val="00D6500D"/>
    <w:rsid w:val="00D66393"/>
    <w:rsid w:val="00D72218"/>
    <w:rsid w:val="00D7260C"/>
    <w:rsid w:val="00D74AC9"/>
    <w:rsid w:val="00D761B3"/>
    <w:rsid w:val="00D853DB"/>
    <w:rsid w:val="00D87193"/>
    <w:rsid w:val="00D90160"/>
    <w:rsid w:val="00D92A1C"/>
    <w:rsid w:val="00D9456C"/>
    <w:rsid w:val="00DA25C5"/>
    <w:rsid w:val="00DA347F"/>
    <w:rsid w:val="00DA3D01"/>
    <w:rsid w:val="00DA546C"/>
    <w:rsid w:val="00DA61ED"/>
    <w:rsid w:val="00DA7788"/>
    <w:rsid w:val="00DB0E96"/>
    <w:rsid w:val="00DB2458"/>
    <w:rsid w:val="00DB5FA6"/>
    <w:rsid w:val="00DB7D07"/>
    <w:rsid w:val="00DD402D"/>
    <w:rsid w:val="00DD5120"/>
    <w:rsid w:val="00DD5C9A"/>
    <w:rsid w:val="00DD66EE"/>
    <w:rsid w:val="00DE19EA"/>
    <w:rsid w:val="00DE5119"/>
    <w:rsid w:val="00DF2A3E"/>
    <w:rsid w:val="00DF4BAB"/>
    <w:rsid w:val="00DF4C74"/>
    <w:rsid w:val="00DF5298"/>
    <w:rsid w:val="00E0139C"/>
    <w:rsid w:val="00E021A2"/>
    <w:rsid w:val="00E024E1"/>
    <w:rsid w:val="00E03A1C"/>
    <w:rsid w:val="00E04D7B"/>
    <w:rsid w:val="00E05119"/>
    <w:rsid w:val="00E05130"/>
    <w:rsid w:val="00E11A05"/>
    <w:rsid w:val="00E13AF5"/>
    <w:rsid w:val="00E14351"/>
    <w:rsid w:val="00E17A3E"/>
    <w:rsid w:val="00E20C9D"/>
    <w:rsid w:val="00E20E98"/>
    <w:rsid w:val="00E20ECF"/>
    <w:rsid w:val="00E211BF"/>
    <w:rsid w:val="00E21D57"/>
    <w:rsid w:val="00E23A6B"/>
    <w:rsid w:val="00E333E0"/>
    <w:rsid w:val="00E36D28"/>
    <w:rsid w:val="00E40570"/>
    <w:rsid w:val="00E42B24"/>
    <w:rsid w:val="00E43A3D"/>
    <w:rsid w:val="00E500A6"/>
    <w:rsid w:val="00E52C97"/>
    <w:rsid w:val="00E52CF1"/>
    <w:rsid w:val="00E5432F"/>
    <w:rsid w:val="00E5539A"/>
    <w:rsid w:val="00E637E3"/>
    <w:rsid w:val="00E64903"/>
    <w:rsid w:val="00E64A55"/>
    <w:rsid w:val="00E64AD5"/>
    <w:rsid w:val="00E64B95"/>
    <w:rsid w:val="00E651BB"/>
    <w:rsid w:val="00E6576B"/>
    <w:rsid w:val="00E65E27"/>
    <w:rsid w:val="00E717BA"/>
    <w:rsid w:val="00E7483D"/>
    <w:rsid w:val="00E75B0C"/>
    <w:rsid w:val="00E75C4F"/>
    <w:rsid w:val="00E765B5"/>
    <w:rsid w:val="00E8081C"/>
    <w:rsid w:val="00E84F5B"/>
    <w:rsid w:val="00E84F74"/>
    <w:rsid w:val="00E8706A"/>
    <w:rsid w:val="00E87959"/>
    <w:rsid w:val="00E917B9"/>
    <w:rsid w:val="00E94AD6"/>
    <w:rsid w:val="00E9705D"/>
    <w:rsid w:val="00EA0B39"/>
    <w:rsid w:val="00EA5902"/>
    <w:rsid w:val="00EA5FA1"/>
    <w:rsid w:val="00EB15AA"/>
    <w:rsid w:val="00EB3BB2"/>
    <w:rsid w:val="00EC0C42"/>
    <w:rsid w:val="00EC17BC"/>
    <w:rsid w:val="00EC3F60"/>
    <w:rsid w:val="00EC5531"/>
    <w:rsid w:val="00EC6B30"/>
    <w:rsid w:val="00EC6FDB"/>
    <w:rsid w:val="00ED6F31"/>
    <w:rsid w:val="00EE5438"/>
    <w:rsid w:val="00EE5D41"/>
    <w:rsid w:val="00EE6741"/>
    <w:rsid w:val="00EF08C4"/>
    <w:rsid w:val="00EF200D"/>
    <w:rsid w:val="00EF4689"/>
    <w:rsid w:val="00EF64CB"/>
    <w:rsid w:val="00F0049C"/>
    <w:rsid w:val="00F03C06"/>
    <w:rsid w:val="00F0486D"/>
    <w:rsid w:val="00F07435"/>
    <w:rsid w:val="00F101B9"/>
    <w:rsid w:val="00F16054"/>
    <w:rsid w:val="00F174D8"/>
    <w:rsid w:val="00F23FB5"/>
    <w:rsid w:val="00F32433"/>
    <w:rsid w:val="00F37B96"/>
    <w:rsid w:val="00F37F09"/>
    <w:rsid w:val="00F41D43"/>
    <w:rsid w:val="00F41F9C"/>
    <w:rsid w:val="00F442C7"/>
    <w:rsid w:val="00F50A07"/>
    <w:rsid w:val="00F57D0C"/>
    <w:rsid w:val="00F633E6"/>
    <w:rsid w:val="00F636FD"/>
    <w:rsid w:val="00F64D73"/>
    <w:rsid w:val="00F67055"/>
    <w:rsid w:val="00F677C9"/>
    <w:rsid w:val="00F743FB"/>
    <w:rsid w:val="00F80736"/>
    <w:rsid w:val="00F80899"/>
    <w:rsid w:val="00F81552"/>
    <w:rsid w:val="00F81850"/>
    <w:rsid w:val="00F84C65"/>
    <w:rsid w:val="00F86754"/>
    <w:rsid w:val="00F87A8A"/>
    <w:rsid w:val="00F87DB4"/>
    <w:rsid w:val="00F9133A"/>
    <w:rsid w:val="00F92B84"/>
    <w:rsid w:val="00F94BEA"/>
    <w:rsid w:val="00F94F7A"/>
    <w:rsid w:val="00F95685"/>
    <w:rsid w:val="00F96990"/>
    <w:rsid w:val="00FA03BF"/>
    <w:rsid w:val="00FA1785"/>
    <w:rsid w:val="00FA1D91"/>
    <w:rsid w:val="00FA26AD"/>
    <w:rsid w:val="00FA6579"/>
    <w:rsid w:val="00FA744F"/>
    <w:rsid w:val="00FB05F5"/>
    <w:rsid w:val="00FB12A1"/>
    <w:rsid w:val="00FB1495"/>
    <w:rsid w:val="00FB3066"/>
    <w:rsid w:val="00FB51CC"/>
    <w:rsid w:val="00FB5A19"/>
    <w:rsid w:val="00FB60DF"/>
    <w:rsid w:val="00FB7BBB"/>
    <w:rsid w:val="00FC5B8B"/>
    <w:rsid w:val="00FD044E"/>
    <w:rsid w:val="00FD086F"/>
    <w:rsid w:val="00FD0997"/>
    <w:rsid w:val="00FD4361"/>
    <w:rsid w:val="00FE27B0"/>
    <w:rsid w:val="00FE3058"/>
    <w:rsid w:val="00FE320C"/>
    <w:rsid w:val="00FE4229"/>
    <w:rsid w:val="00FE6790"/>
    <w:rsid w:val="00FE7E93"/>
    <w:rsid w:val="00FF276A"/>
    <w:rsid w:val="00FF2EF8"/>
    <w:rsid w:val="00FF38A2"/>
    <w:rsid w:val="00FF46D4"/>
    <w:rsid w:val="00FF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456C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BodyBold">
    <w:name w:val="Activity Body + Bold"/>
    <w:basedOn w:val="Normal"/>
    <w:link w:val="ActivityBodyBoldChar"/>
    <w:rsid w:val="00CA5278"/>
    <w:pPr>
      <w:ind w:left="360"/>
    </w:pPr>
    <w:rPr>
      <w:rFonts w:cs="Arial"/>
      <w:b/>
      <w:szCs w:val="20"/>
    </w:rPr>
  </w:style>
  <w:style w:type="character" w:customStyle="1" w:styleId="ActivityBodyBoldChar">
    <w:name w:val="Activity Body + Bold Char"/>
    <w:link w:val="ActivityBodyBold"/>
    <w:rsid w:val="00CA5278"/>
    <w:rPr>
      <w:rFonts w:ascii="Arial" w:hAnsi="Arial" w:cs="Arial"/>
      <w:b/>
      <w:sz w:val="24"/>
      <w:lang w:val="en-US" w:eastAsia="en-US" w:bidi="ar-SA"/>
    </w:rPr>
  </w:style>
  <w:style w:type="character" w:customStyle="1" w:styleId="ActivitybodyBoldChar0">
    <w:name w:val="Activity body + Bold Char"/>
    <w:link w:val="ActivitybodyBold0"/>
    <w:rsid w:val="00554F75"/>
    <w:rPr>
      <w:rFonts w:ascii="Arial" w:hAnsi="Arial"/>
      <w:b/>
      <w:bCs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ActivityBody">
    <w:name w:val="Activity Body"/>
    <w:rsid w:val="00FB1495"/>
    <w:pPr>
      <w:ind w:left="360"/>
    </w:pPr>
    <w:rPr>
      <w:rFonts w:ascii="Arial" w:hAnsi="Arial" w:cs="Arial"/>
      <w:sz w:val="24"/>
      <w:szCs w:val="24"/>
    </w:rPr>
  </w:style>
  <w:style w:type="paragraph" w:customStyle="1" w:styleId="activitybullet">
    <w:name w:val="activity bullet"/>
    <w:basedOn w:val="Normal"/>
    <w:rsid w:val="006C3CB8"/>
    <w:pPr>
      <w:numPr>
        <w:numId w:val="18"/>
      </w:numPr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816D76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">
    <w:name w:val="ActivityHeading"/>
    <w:basedOn w:val="Normal"/>
    <w:rsid w:val="00C371CA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961790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961790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rsid w:val="00114CE5"/>
    <w:pPr>
      <w:jc w:val="right"/>
    </w:pPr>
    <w:rPr>
      <w:sz w:val="2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9133A"/>
    <w:rPr>
      <w:b/>
      <w:bCs/>
    </w:rPr>
  </w:style>
  <w:style w:type="character" w:customStyle="1" w:styleId="activitybodyboldchar00">
    <w:name w:val="activitybodyboldchar0"/>
    <w:rsid w:val="00DF4BAB"/>
    <w:rPr>
      <w:rFonts w:ascii="Arial" w:hAnsi="Arial" w:cs="Arial" w:hint="default"/>
      <w:b/>
      <w:bCs/>
    </w:rPr>
  </w:style>
  <w:style w:type="paragraph" w:customStyle="1" w:styleId="Style1">
    <w:name w:val="Style1"/>
    <w:basedOn w:val="ActivityBodyItalicandBold"/>
    <w:rsid w:val="002F32F2"/>
  </w:style>
  <w:style w:type="paragraph" w:styleId="Header">
    <w:name w:val="header"/>
    <w:basedOn w:val="Normal"/>
    <w:link w:val="HeaderChar"/>
    <w:rsid w:val="00161A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61A1F"/>
    <w:rPr>
      <w:rFonts w:ascii="Arial" w:hAnsi="Arial"/>
      <w:sz w:val="24"/>
      <w:szCs w:val="24"/>
    </w:rPr>
  </w:style>
  <w:style w:type="paragraph" w:customStyle="1" w:styleId="activityreferences">
    <w:name w:val="activity references"/>
    <w:basedOn w:val="Normal"/>
    <w:rsid w:val="00A36F97"/>
    <w:pPr>
      <w:ind w:left="1440"/>
    </w:pPr>
    <w:rPr>
      <w:rFonts w:cs="Arial"/>
    </w:rPr>
  </w:style>
  <w:style w:type="paragraph" w:customStyle="1" w:styleId="ActivitySubNumber">
    <w:name w:val="ActivitySubNumber"/>
    <w:basedOn w:val="Normal"/>
    <w:rsid w:val="00190E73"/>
    <w:pPr>
      <w:tabs>
        <w:tab w:val="num" w:pos="720"/>
      </w:tabs>
      <w:ind w:left="720" w:hanging="360"/>
    </w:pPr>
    <w:rPr>
      <w:rFonts w:cs="Arial"/>
    </w:rPr>
  </w:style>
  <w:style w:type="paragraph" w:customStyle="1" w:styleId="ActivityBullet2ndlevel">
    <w:name w:val="Activity Bullet 2nd level"/>
    <w:basedOn w:val="Normal"/>
    <w:rsid w:val="000B394E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0">
    <w:name w:val="Activity body + Bold"/>
    <w:basedOn w:val="Normal"/>
    <w:link w:val="ActivitybodyBoldChar0"/>
    <w:rsid w:val="00765B7D"/>
    <w:pPr>
      <w:spacing w:before="120" w:after="120"/>
      <w:ind w:left="360"/>
    </w:pPr>
    <w:rPr>
      <w:b/>
      <w:bCs/>
    </w:rPr>
  </w:style>
  <w:style w:type="character" w:customStyle="1" w:styleId="ActivityBodyLetters">
    <w:name w:val="ActivityBody Letters"/>
    <w:rsid w:val="005C137E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8B33DF"/>
    <w:pPr>
      <w:numPr>
        <w:numId w:val="5"/>
      </w:numPr>
    </w:pPr>
  </w:style>
  <w:style w:type="paragraph" w:customStyle="1" w:styleId="ActivitySubLetter">
    <w:name w:val="ActivitySubLetter"/>
    <w:basedOn w:val="Normal"/>
    <w:rsid w:val="00190E73"/>
    <w:pPr>
      <w:numPr>
        <w:numId w:val="8"/>
      </w:numPr>
      <w:spacing w:after="120"/>
    </w:pPr>
    <w:rPr>
      <w:rFonts w:cs="Arial"/>
    </w:rPr>
  </w:style>
  <w:style w:type="paragraph" w:customStyle="1" w:styleId="Picture">
    <w:name w:val="Picture"/>
    <w:basedOn w:val="Normal"/>
    <w:qFormat/>
    <w:rsid w:val="005A3F94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61579"/>
    <w:rPr>
      <w:i/>
      <w:iCs/>
    </w:rPr>
  </w:style>
  <w:style w:type="character" w:customStyle="1" w:styleId="Italic">
    <w:name w:val="Italic"/>
    <w:rsid w:val="00E20E98"/>
    <w:rPr>
      <w:i/>
      <w:iCs/>
    </w:rPr>
  </w:style>
  <w:style w:type="paragraph" w:customStyle="1" w:styleId="MainHeading">
    <w:name w:val="Main Heading"/>
    <w:basedOn w:val="Normal"/>
    <w:rsid w:val="00FC5B8B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A3F94"/>
    <w:pPr>
      <w:jc w:val="left"/>
    </w:pPr>
  </w:style>
  <w:style w:type="numbering" w:customStyle="1" w:styleId="ArrowBulleted">
    <w:name w:val="Arrow Bulleted"/>
    <w:basedOn w:val="NoList"/>
    <w:rsid w:val="00186354"/>
    <w:pPr>
      <w:numPr>
        <w:numId w:val="2"/>
      </w:numPr>
    </w:pPr>
  </w:style>
  <w:style w:type="numbering" w:customStyle="1" w:styleId="ProcedureBullet">
    <w:name w:val="Procedure Bullet"/>
    <w:basedOn w:val="NoList"/>
    <w:rsid w:val="0061721F"/>
    <w:pPr>
      <w:numPr>
        <w:numId w:val="1"/>
      </w:numPr>
    </w:pPr>
  </w:style>
  <w:style w:type="paragraph" w:customStyle="1" w:styleId="NoteBold">
    <w:name w:val="Note Bold"/>
    <w:basedOn w:val="Normal"/>
    <w:rsid w:val="00503188"/>
    <w:rPr>
      <w:b/>
      <w:bCs/>
      <w:iCs/>
      <w:sz w:val="20"/>
    </w:rPr>
  </w:style>
  <w:style w:type="paragraph" w:customStyle="1" w:styleId="ListNOBullet">
    <w:name w:val="List NO Bullet"/>
    <w:basedOn w:val="Normal"/>
    <w:rsid w:val="00AF7D3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A8248B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E765B5"/>
    <w:pPr>
      <w:numPr>
        <w:numId w:val="3"/>
      </w:numPr>
    </w:pPr>
  </w:style>
  <w:style w:type="paragraph" w:customStyle="1" w:styleId="PictureCentered">
    <w:name w:val="Picture Centered"/>
    <w:basedOn w:val="Picture"/>
    <w:rsid w:val="00751F48"/>
    <w:pPr>
      <w:jc w:val="center"/>
    </w:pPr>
  </w:style>
  <w:style w:type="paragraph" w:customStyle="1" w:styleId="PictureCaption">
    <w:name w:val="Picture Caption"/>
    <w:basedOn w:val="Normal"/>
    <w:rsid w:val="00061B7A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000789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E500A6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33278B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7C2908"/>
  </w:style>
  <w:style w:type="numbering" w:customStyle="1" w:styleId="ArrowBullet">
    <w:name w:val="Arrow Bullet"/>
    <w:basedOn w:val="NoList"/>
    <w:rsid w:val="00FD4361"/>
    <w:pPr>
      <w:numPr>
        <w:numId w:val="6"/>
      </w:numPr>
    </w:pPr>
  </w:style>
  <w:style w:type="paragraph" w:customStyle="1" w:styleId="Note3rdLevel">
    <w:name w:val="Note3rdLevel"/>
    <w:basedOn w:val="Normal"/>
    <w:rsid w:val="000378EC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rsid w:val="00F0486D"/>
    <w:rPr>
      <w:b/>
      <w:bCs/>
    </w:rPr>
  </w:style>
  <w:style w:type="paragraph" w:customStyle="1" w:styleId="ActivitySubLetterBold">
    <w:name w:val="ActivitySubLetter + Bold"/>
    <w:basedOn w:val="ActivitySubLetter"/>
    <w:rsid w:val="00FB3066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E64903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8C4222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BC6089"/>
    <w:pPr>
      <w:jc w:val="center"/>
    </w:pPr>
  </w:style>
  <w:style w:type="numbering" w:customStyle="1" w:styleId="Special3rdLevelBullet">
    <w:name w:val="Special 3rd Level Bullet"/>
    <w:basedOn w:val="NoList"/>
    <w:rsid w:val="0075497D"/>
    <w:pPr>
      <w:numPr>
        <w:numId w:val="9"/>
      </w:numPr>
    </w:pPr>
  </w:style>
  <w:style w:type="paragraph" w:customStyle="1" w:styleId="ActivityNumbers">
    <w:name w:val="Activity Numbers"/>
    <w:basedOn w:val="Normal"/>
    <w:rsid w:val="00C63CA4"/>
    <w:pPr>
      <w:numPr>
        <w:numId w:val="19"/>
      </w:num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687BBC"/>
    <w:pPr>
      <w:numPr>
        <w:numId w:val="10"/>
      </w:numPr>
    </w:pPr>
  </w:style>
  <w:style w:type="character" w:customStyle="1" w:styleId="AnsKey">
    <w:name w:val="Ans Key"/>
    <w:rsid w:val="00E23A6B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E75C4F"/>
    <w:pPr>
      <w:numPr>
        <w:numId w:val="11"/>
      </w:numPr>
    </w:pPr>
  </w:style>
  <w:style w:type="paragraph" w:customStyle="1" w:styleId="ActivitybodyBoldCentered">
    <w:name w:val="Activity body Bold + Centered"/>
    <w:basedOn w:val="ActivitybodyBold0"/>
    <w:rsid w:val="00AB765C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37006C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6D62AC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0E4903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03188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03188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A74851"/>
    <w:pPr>
      <w:numPr>
        <w:numId w:val="12"/>
      </w:numPr>
    </w:pPr>
    <w:rPr>
      <w:sz w:val="20"/>
    </w:rPr>
  </w:style>
  <w:style w:type="numbering" w:customStyle="1" w:styleId="AlphaCapital">
    <w:name w:val="Alpha Capital"/>
    <w:basedOn w:val="NoList"/>
    <w:rsid w:val="00625199"/>
    <w:pPr>
      <w:numPr>
        <w:numId w:val="15"/>
      </w:numPr>
    </w:pPr>
  </w:style>
  <w:style w:type="numbering" w:customStyle="1" w:styleId="LetterBoldList">
    <w:name w:val="Letter Bold List"/>
    <w:basedOn w:val="NoList"/>
    <w:rsid w:val="00BA3B54"/>
    <w:pPr>
      <w:numPr>
        <w:numId w:val="13"/>
      </w:numPr>
    </w:pPr>
  </w:style>
  <w:style w:type="numbering" w:customStyle="1" w:styleId="TopicalOutlineNumbers">
    <w:name w:val="Topical Outline Numbers"/>
    <w:rsid w:val="00A61EA3"/>
    <w:pPr>
      <w:numPr>
        <w:numId w:val="14"/>
      </w:numPr>
    </w:pPr>
  </w:style>
  <w:style w:type="character" w:customStyle="1" w:styleId="AnsKey16pt">
    <w:name w:val="Ans Key + 16 pt"/>
    <w:rsid w:val="00DE19EA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0D0819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DA61ED"/>
    <w:rPr>
      <w:sz w:val="20"/>
    </w:rPr>
  </w:style>
  <w:style w:type="paragraph" w:customStyle="1" w:styleId="AlphaLowerCaseSub">
    <w:name w:val="AlphaLowerCaseSub"/>
    <w:basedOn w:val="Normal"/>
    <w:rsid w:val="00190E73"/>
    <w:pPr>
      <w:numPr>
        <w:numId w:val="16"/>
      </w:numPr>
    </w:pPr>
    <w:rPr>
      <w:rFonts w:cs="Arial"/>
    </w:rPr>
  </w:style>
  <w:style w:type="paragraph" w:customStyle="1" w:styleId="ActivitySubBullet">
    <w:name w:val="ActivitySubBullet"/>
    <w:basedOn w:val="Normal"/>
    <w:rsid w:val="00061B7A"/>
    <w:pPr>
      <w:tabs>
        <w:tab w:val="num" w:pos="1080"/>
      </w:tabs>
      <w:ind w:left="1080" w:hanging="360"/>
    </w:pPr>
    <w:rPr>
      <w:szCs w:val="20"/>
    </w:rPr>
  </w:style>
  <w:style w:type="paragraph" w:customStyle="1" w:styleId="ActivitySubLetHLItalic">
    <w:name w:val="ActivitySubLetHL + Italic"/>
    <w:basedOn w:val="ActivitySubLetter"/>
    <w:rsid w:val="00F64D73"/>
    <w:pPr>
      <w:numPr>
        <w:numId w:val="17"/>
      </w:numPr>
    </w:pPr>
    <w:rPr>
      <w:i/>
      <w:iCs/>
    </w:rPr>
  </w:style>
  <w:style w:type="table" w:styleId="TableGrid">
    <w:name w:val="Table Grid"/>
    <w:basedOn w:val="TableNormal"/>
    <w:rsid w:val="00DA25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456C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BodyBold">
    <w:name w:val="Activity Body + Bold"/>
    <w:basedOn w:val="Normal"/>
    <w:link w:val="ActivityBodyBoldChar"/>
    <w:rsid w:val="00CA5278"/>
    <w:pPr>
      <w:ind w:left="360"/>
    </w:pPr>
    <w:rPr>
      <w:rFonts w:cs="Arial"/>
      <w:b/>
      <w:szCs w:val="20"/>
    </w:rPr>
  </w:style>
  <w:style w:type="character" w:customStyle="1" w:styleId="ActivityBodyBoldChar">
    <w:name w:val="Activity Body + Bold Char"/>
    <w:link w:val="ActivityBodyBold"/>
    <w:rsid w:val="00CA5278"/>
    <w:rPr>
      <w:rFonts w:ascii="Arial" w:hAnsi="Arial" w:cs="Arial"/>
      <w:b/>
      <w:sz w:val="24"/>
      <w:lang w:val="en-US" w:eastAsia="en-US" w:bidi="ar-SA"/>
    </w:rPr>
  </w:style>
  <w:style w:type="character" w:customStyle="1" w:styleId="ActivitybodyBoldChar0">
    <w:name w:val="Activity body + Bold Char"/>
    <w:link w:val="ActivitybodyBold0"/>
    <w:rsid w:val="00554F75"/>
    <w:rPr>
      <w:rFonts w:ascii="Arial" w:hAnsi="Arial"/>
      <w:b/>
      <w:bCs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ActivityBody">
    <w:name w:val="Activity Body"/>
    <w:rsid w:val="00FB1495"/>
    <w:pPr>
      <w:ind w:left="360"/>
    </w:pPr>
    <w:rPr>
      <w:rFonts w:ascii="Arial" w:hAnsi="Arial" w:cs="Arial"/>
      <w:sz w:val="24"/>
      <w:szCs w:val="24"/>
    </w:rPr>
  </w:style>
  <w:style w:type="paragraph" w:customStyle="1" w:styleId="activitybullet">
    <w:name w:val="activity bullet"/>
    <w:basedOn w:val="Normal"/>
    <w:rsid w:val="006C3CB8"/>
    <w:pPr>
      <w:numPr>
        <w:numId w:val="18"/>
      </w:numPr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816D76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">
    <w:name w:val="ActivityHeading"/>
    <w:basedOn w:val="Normal"/>
    <w:rsid w:val="00C371CA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961790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961790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rsid w:val="00114CE5"/>
    <w:pPr>
      <w:jc w:val="right"/>
    </w:pPr>
    <w:rPr>
      <w:sz w:val="2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9133A"/>
    <w:rPr>
      <w:b/>
      <w:bCs/>
    </w:rPr>
  </w:style>
  <w:style w:type="character" w:customStyle="1" w:styleId="activitybodyboldchar00">
    <w:name w:val="activitybodyboldchar0"/>
    <w:rsid w:val="00DF4BAB"/>
    <w:rPr>
      <w:rFonts w:ascii="Arial" w:hAnsi="Arial" w:cs="Arial" w:hint="default"/>
      <w:b/>
      <w:bCs/>
    </w:rPr>
  </w:style>
  <w:style w:type="paragraph" w:customStyle="1" w:styleId="Style1">
    <w:name w:val="Style1"/>
    <w:basedOn w:val="ActivityBodyItalicandBold"/>
    <w:rsid w:val="002F32F2"/>
  </w:style>
  <w:style w:type="paragraph" w:styleId="Header">
    <w:name w:val="header"/>
    <w:basedOn w:val="Normal"/>
    <w:link w:val="HeaderChar"/>
    <w:rsid w:val="00161A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61A1F"/>
    <w:rPr>
      <w:rFonts w:ascii="Arial" w:hAnsi="Arial"/>
      <w:sz w:val="24"/>
      <w:szCs w:val="24"/>
    </w:rPr>
  </w:style>
  <w:style w:type="paragraph" w:customStyle="1" w:styleId="activityreferences">
    <w:name w:val="activity references"/>
    <w:basedOn w:val="Normal"/>
    <w:rsid w:val="00A36F97"/>
    <w:pPr>
      <w:ind w:left="1440"/>
    </w:pPr>
    <w:rPr>
      <w:rFonts w:cs="Arial"/>
    </w:rPr>
  </w:style>
  <w:style w:type="paragraph" w:customStyle="1" w:styleId="ActivitySubNumber">
    <w:name w:val="ActivitySubNumber"/>
    <w:basedOn w:val="Normal"/>
    <w:rsid w:val="00190E73"/>
    <w:pPr>
      <w:tabs>
        <w:tab w:val="num" w:pos="720"/>
      </w:tabs>
      <w:ind w:left="720" w:hanging="360"/>
    </w:pPr>
    <w:rPr>
      <w:rFonts w:cs="Arial"/>
    </w:rPr>
  </w:style>
  <w:style w:type="paragraph" w:customStyle="1" w:styleId="ActivityBullet2ndlevel">
    <w:name w:val="Activity Bullet 2nd level"/>
    <w:basedOn w:val="Normal"/>
    <w:rsid w:val="000B394E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0">
    <w:name w:val="Activity body + Bold"/>
    <w:basedOn w:val="Normal"/>
    <w:link w:val="ActivitybodyBoldChar0"/>
    <w:rsid w:val="00765B7D"/>
    <w:pPr>
      <w:spacing w:before="120" w:after="120"/>
      <w:ind w:left="360"/>
    </w:pPr>
    <w:rPr>
      <w:b/>
      <w:bCs/>
    </w:rPr>
  </w:style>
  <w:style w:type="character" w:customStyle="1" w:styleId="ActivityBodyLetters">
    <w:name w:val="ActivityBody Letters"/>
    <w:rsid w:val="005C137E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8B33DF"/>
    <w:pPr>
      <w:numPr>
        <w:numId w:val="5"/>
      </w:numPr>
    </w:pPr>
  </w:style>
  <w:style w:type="paragraph" w:customStyle="1" w:styleId="ActivitySubLetter">
    <w:name w:val="ActivitySubLetter"/>
    <w:basedOn w:val="Normal"/>
    <w:rsid w:val="00190E73"/>
    <w:pPr>
      <w:numPr>
        <w:numId w:val="8"/>
      </w:numPr>
      <w:spacing w:after="120"/>
    </w:pPr>
    <w:rPr>
      <w:rFonts w:cs="Arial"/>
    </w:rPr>
  </w:style>
  <w:style w:type="paragraph" w:customStyle="1" w:styleId="Picture">
    <w:name w:val="Picture"/>
    <w:basedOn w:val="Normal"/>
    <w:qFormat/>
    <w:rsid w:val="005A3F94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61579"/>
    <w:rPr>
      <w:i/>
      <w:iCs/>
    </w:rPr>
  </w:style>
  <w:style w:type="character" w:customStyle="1" w:styleId="Italic">
    <w:name w:val="Italic"/>
    <w:rsid w:val="00E20E98"/>
    <w:rPr>
      <w:i/>
      <w:iCs/>
    </w:rPr>
  </w:style>
  <w:style w:type="paragraph" w:customStyle="1" w:styleId="MainHeading">
    <w:name w:val="Main Heading"/>
    <w:basedOn w:val="Normal"/>
    <w:rsid w:val="00FC5B8B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A3F94"/>
    <w:pPr>
      <w:jc w:val="left"/>
    </w:pPr>
  </w:style>
  <w:style w:type="numbering" w:customStyle="1" w:styleId="ArrowBulleted">
    <w:name w:val="Arrow Bulleted"/>
    <w:basedOn w:val="NoList"/>
    <w:rsid w:val="00186354"/>
    <w:pPr>
      <w:numPr>
        <w:numId w:val="2"/>
      </w:numPr>
    </w:pPr>
  </w:style>
  <w:style w:type="numbering" w:customStyle="1" w:styleId="ProcedureBullet">
    <w:name w:val="Procedure Bullet"/>
    <w:basedOn w:val="NoList"/>
    <w:rsid w:val="0061721F"/>
    <w:pPr>
      <w:numPr>
        <w:numId w:val="1"/>
      </w:numPr>
    </w:pPr>
  </w:style>
  <w:style w:type="paragraph" w:customStyle="1" w:styleId="NoteBold">
    <w:name w:val="Note Bold"/>
    <w:basedOn w:val="Normal"/>
    <w:rsid w:val="00503188"/>
    <w:rPr>
      <w:b/>
      <w:bCs/>
      <w:iCs/>
      <w:sz w:val="20"/>
    </w:rPr>
  </w:style>
  <w:style w:type="paragraph" w:customStyle="1" w:styleId="ListNOBullet">
    <w:name w:val="List NO Bullet"/>
    <w:basedOn w:val="Normal"/>
    <w:rsid w:val="00AF7D3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A8248B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E765B5"/>
    <w:pPr>
      <w:numPr>
        <w:numId w:val="3"/>
      </w:numPr>
    </w:pPr>
  </w:style>
  <w:style w:type="paragraph" w:customStyle="1" w:styleId="PictureCentered">
    <w:name w:val="Picture Centered"/>
    <w:basedOn w:val="Picture"/>
    <w:rsid w:val="00751F48"/>
    <w:pPr>
      <w:jc w:val="center"/>
    </w:pPr>
  </w:style>
  <w:style w:type="paragraph" w:customStyle="1" w:styleId="PictureCaption">
    <w:name w:val="Picture Caption"/>
    <w:basedOn w:val="Normal"/>
    <w:rsid w:val="00061B7A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000789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E500A6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33278B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7C2908"/>
  </w:style>
  <w:style w:type="numbering" w:customStyle="1" w:styleId="ArrowBullet">
    <w:name w:val="Arrow Bullet"/>
    <w:basedOn w:val="NoList"/>
    <w:rsid w:val="00FD4361"/>
    <w:pPr>
      <w:numPr>
        <w:numId w:val="6"/>
      </w:numPr>
    </w:pPr>
  </w:style>
  <w:style w:type="paragraph" w:customStyle="1" w:styleId="Note3rdLevel">
    <w:name w:val="Note3rdLevel"/>
    <w:basedOn w:val="Normal"/>
    <w:rsid w:val="000378EC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rsid w:val="00F0486D"/>
    <w:rPr>
      <w:b/>
      <w:bCs/>
    </w:rPr>
  </w:style>
  <w:style w:type="paragraph" w:customStyle="1" w:styleId="ActivitySubLetterBold">
    <w:name w:val="ActivitySubLetter + Bold"/>
    <w:basedOn w:val="ActivitySubLetter"/>
    <w:rsid w:val="00FB3066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E64903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8C4222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BC6089"/>
    <w:pPr>
      <w:jc w:val="center"/>
    </w:pPr>
  </w:style>
  <w:style w:type="numbering" w:customStyle="1" w:styleId="Special3rdLevelBullet">
    <w:name w:val="Special 3rd Level Bullet"/>
    <w:basedOn w:val="NoList"/>
    <w:rsid w:val="0075497D"/>
    <w:pPr>
      <w:numPr>
        <w:numId w:val="9"/>
      </w:numPr>
    </w:pPr>
  </w:style>
  <w:style w:type="paragraph" w:customStyle="1" w:styleId="ActivityNumbers">
    <w:name w:val="Activity Numbers"/>
    <w:basedOn w:val="Normal"/>
    <w:rsid w:val="00C63CA4"/>
    <w:pPr>
      <w:numPr>
        <w:numId w:val="19"/>
      </w:num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687BBC"/>
    <w:pPr>
      <w:numPr>
        <w:numId w:val="10"/>
      </w:numPr>
    </w:pPr>
  </w:style>
  <w:style w:type="character" w:customStyle="1" w:styleId="AnsKey">
    <w:name w:val="Ans Key"/>
    <w:rsid w:val="00E23A6B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E75C4F"/>
    <w:pPr>
      <w:numPr>
        <w:numId w:val="11"/>
      </w:numPr>
    </w:pPr>
  </w:style>
  <w:style w:type="paragraph" w:customStyle="1" w:styleId="ActivitybodyBoldCentered">
    <w:name w:val="Activity body Bold + Centered"/>
    <w:basedOn w:val="ActivitybodyBold0"/>
    <w:rsid w:val="00AB765C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37006C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6D62AC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0E4903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03188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03188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A74851"/>
    <w:pPr>
      <w:numPr>
        <w:numId w:val="12"/>
      </w:numPr>
    </w:pPr>
    <w:rPr>
      <w:sz w:val="20"/>
    </w:rPr>
  </w:style>
  <w:style w:type="numbering" w:customStyle="1" w:styleId="AlphaCapital">
    <w:name w:val="Alpha Capital"/>
    <w:basedOn w:val="NoList"/>
    <w:rsid w:val="00625199"/>
    <w:pPr>
      <w:numPr>
        <w:numId w:val="15"/>
      </w:numPr>
    </w:pPr>
  </w:style>
  <w:style w:type="numbering" w:customStyle="1" w:styleId="LetterBoldList">
    <w:name w:val="Letter Bold List"/>
    <w:basedOn w:val="NoList"/>
    <w:rsid w:val="00BA3B54"/>
    <w:pPr>
      <w:numPr>
        <w:numId w:val="13"/>
      </w:numPr>
    </w:pPr>
  </w:style>
  <w:style w:type="numbering" w:customStyle="1" w:styleId="TopicalOutlineNumbers">
    <w:name w:val="Topical Outline Numbers"/>
    <w:rsid w:val="00A61EA3"/>
    <w:pPr>
      <w:numPr>
        <w:numId w:val="14"/>
      </w:numPr>
    </w:pPr>
  </w:style>
  <w:style w:type="character" w:customStyle="1" w:styleId="AnsKey16pt">
    <w:name w:val="Ans Key + 16 pt"/>
    <w:rsid w:val="00DE19EA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0D0819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DA61ED"/>
    <w:rPr>
      <w:sz w:val="20"/>
    </w:rPr>
  </w:style>
  <w:style w:type="paragraph" w:customStyle="1" w:styleId="AlphaLowerCaseSub">
    <w:name w:val="AlphaLowerCaseSub"/>
    <w:basedOn w:val="Normal"/>
    <w:rsid w:val="00190E73"/>
    <w:pPr>
      <w:numPr>
        <w:numId w:val="16"/>
      </w:numPr>
    </w:pPr>
    <w:rPr>
      <w:rFonts w:cs="Arial"/>
    </w:rPr>
  </w:style>
  <w:style w:type="paragraph" w:customStyle="1" w:styleId="ActivitySubBullet">
    <w:name w:val="ActivitySubBullet"/>
    <w:basedOn w:val="Normal"/>
    <w:rsid w:val="00061B7A"/>
    <w:pPr>
      <w:tabs>
        <w:tab w:val="num" w:pos="1080"/>
      </w:tabs>
      <w:ind w:left="1080" w:hanging="360"/>
    </w:pPr>
    <w:rPr>
      <w:szCs w:val="20"/>
    </w:rPr>
  </w:style>
  <w:style w:type="paragraph" w:customStyle="1" w:styleId="ActivitySubLetHLItalic">
    <w:name w:val="ActivitySubLetHL + Italic"/>
    <w:basedOn w:val="ActivitySubLetter"/>
    <w:rsid w:val="00F64D73"/>
    <w:pPr>
      <w:numPr>
        <w:numId w:val="17"/>
      </w:numPr>
    </w:pPr>
    <w:rPr>
      <w:i/>
      <w:iCs/>
    </w:rPr>
  </w:style>
  <w:style w:type="table" w:styleId="TableGrid">
    <w:name w:val="Table Grid"/>
    <w:basedOn w:val="TableNormal"/>
    <w:rsid w:val="00DA25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s\PLTW%2007\07-08%20templates%20for%20engineering\Activ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Activity</Template>
  <TotalTime>2</TotalTime>
  <Pages>7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1.1.2 Simple Machines Practice Problems</vt:lpstr>
    </vt:vector>
  </TitlesOfParts>
  <Company>Project Lead The Way, Inc.</Company>
  <LinksUpToDate>false</LinksUpToDate>
  <CharactersWithSpaces>5662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1.1.2 Simple Machines Practice Problems</dc:title>
  <dc:subject>POE - Unit 1 - Lesson 1.1 - Mechanisms</dc:subject>
  <dc:creator>POE Revision Team</dc:creator>
  <cp:keywords/>
  <cp:lastModifiedBy>Wesley Terrell</cp:lastModifiedBy>
  <cp:revision>4</cp:revision>
  <cp:lastPrinted>2009-02-16T20:15:00Z</cp:lastPrinted>
  <dcterms:created xsi:type="dcterms:W3CDTF">2011-03-23T16:20:00Z</dcterms:created>
  <dcterms:modified xsi:type="dcterms:W3CDTF">2011-07-07T20:39:00Z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-538267</vt:i4>
  </property>
  <property fmtid="{D5CDD505-2E9C-101B-9397-08002B2CF9AE}" pid="3" name="_NewReviewCycle">
    <vt:lpwstr/>
  </property>
  <property fmtid="{D5CDD505-2E9C-101B-9397-08002B2CF9AE}" pid="4" name="_EmailSubject">
    <vt:lpwstr>Unit 4 Lesson 1 #1</vt:lpwstr>
  </property>
  <property fmtid="{D5CDD505-2E9C-101B-9397-08002B2CF9AE}" pid="5" name="_AuthorEmailDisplayName">
    <vt:lpwstr>/O=PURDUE UNIVERSITY/OU=SCHOOL OF TECHNOLOGY/CN=AT/CN=WAWATKINS</vt:lpwstr>
  </property>
  <property fmtid="{D5CDD505-2E9C-101B-9397-08002B2CF9AE}" pid="6" name="_PreviousAdHocReviewCycleID">
    <vt:i4>701124618</vt:i4>
  </property>
  <property fmtid="{D5CDD505-2E9C-101B-9397-08002B2CF9AE}" pid="7" name="_ReviewingToolsShownOnce">
    <vt:lpwstr/>
  </property>
  <property fmtid="{D5CDD505-2E9C-101B-9397-08002B2CF9AE}" pid="8" name="MTWinEqns">
    <vt:bool>true</vt:bool>
  </property>
</Properties>
</file>